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 w:rsidRPr="008C0319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07310B">
            <w:pPr>
              <w:pStyle w:val="ZCo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3pt;height:53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A12BF4">
            <w:pPr>
              <w:pStyle w:val="ZCom"/>
              <w:spacing w:before="90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EUROPEAN COMMISSION</w:t>
            </w: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DIRECTORATE-GENERAL INFORMATICS</w:t>
            </w:r>
          </w:p>
          <w:p w:rsidR="00A12BF4" w:rsidRPr="008C0319" w:rsidRDefault="00A12BF4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</w:p>
    <w:bookmarkStart w:id="0" w:name="eltqTitle"/>
    <w:p w:rsidR="00322185" w:rsidRDefault="00A12BF4" w:rsidP="00322185">
      <w:pPr>
        <w:pStyle w:val="Title"/>
        <w:spacing w:before="120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Title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>Quick st</w:t>
      </w:r>
      <w:bookmarkStart w:id="1" w:name="_GoBack"/>
      <w:bookmarkEnd w:id="1"/>
      <w:r w:rsidR="003053C7" w:rsidRPr="008C0319">
        <w:rPr>
          <w:rFonts w:asciiTheme="minorHAnsi" w:hAnsiTheme="minorHAnsi"/>
        </w:rPr>
        <w:t>art guide</w:t>
      </w:r>
      <w:r w:rsidRPr="008C0319">
        <w:rPr>
          <w:rFonts w:asciiTheme="minorHAnsi" w:hAnsiTheme="minorHAnsi"/>
        </w:rPr>
        <w:fldChar w:fldCharType="end"/>
      </w:r>
    </w:p>
    <w:p w:rsidR="00A12BF4" w:rsidRPr="008C0319" w:rsidRDefault="00083AC4" w:rsidP="00322185">
      <w:pPr>
        <w:pStyle w:val="Title"/>
        <w:spacing w:before="120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eDelivery</w:t>
      </w:r>
      <w:proofErr w:type="spellEnd"/>
      <w:proofErr w:type="gramEnd"/>
      <w:r>
        <w:rPr>
          <w:rFonts w:asciiTheme="minorHAnsi" w:hAnsiTheme="minorHAnsi"/>
        </w:rPr>
        <w:t xml:space="preserve"> pilot for BRIS</w:t>
      </w:r>
      <w:bookmarkEnd w:id="0"/>
    </w:p>
    <w:p w:rsidR="00A12BF4" w:rsidRPr="008C0319" w:rsidRDefault="00A12BF4">
      <w:pPr>
        <w:spacing w:after="460"/>
        <w:rPr>
          <w:rFonts w:asciiTheme="minorHAnsi" w:hAnsiTheme="minorHAnsi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bookmarkStart w:id="2" w:name="eltqFIT"/>
            <w:r w:rsidRPr="008C0319">
              <w:rPr>
                <w:rFonts w:asciiTheme="minorHAnsi" w:hAnsiTheme="minorHAnsi"/>
              </w:rP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DF53C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"Document Date"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DF53C4">
              <w:rPr>
                <w:rFonts w:asciiTheme="minorHAnsi" w:hAnsiTheme="minorHAnsi"/>
              </w:rPr>
              <w:t>23/04</w:t>
            </w:r>
            <w:r w:rsidR="003053C7" w:rsidRPr="008C0319">
              <w:rPr>
                <w:rFonts w:asciiTheme="minorHAnsi" w:hAnsiTheme="minorHAnsi"/>
              </w:rPr>
              <w:t>/2015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DF53C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"Version"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1</w:t>
            </w:r>
            <w:r w:rsidRPr="008C0319">
              <w:rPr>
                <w:rFonts w:asciiTheme="minorHAnsi" w:hAnsiTheme="minorHAnsi"/>
              </w:rPr>
              <w:fldChar w:fldCharType="end"/>
            </w:r>
            <w:r w:rsidR="00A12BF4" w:rsidRPr="008C0319">
              <w:rPr>
                <w:rFonts w:asciiTheme="minorHAnsi" w:hAnsiTheme="minorHAnsi"/>
              </w:rPr>
              <w:t>.</w:t>
            </w:r>
            <w:r w:rsidR="00DF53C4">
              <w:rPr>
                <w:rFonts w:asciiTheme="minorHAnsi" w:hAnsiTheme="minorHAnsi"/>
              </w:rPr>
              <w:t>00</w:t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365832" w:rsidP="00A12BF4">
            <w:pPr>
              <w:pStyle w:val="FIT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t>Adrien Ferial</w:t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"Approved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 xml:space="preserve"> 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bookmarkEnd w:id="2"/>
    </w:tbl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  <w:sectPr w:rsidR="00A12BF4" w:rsidRPr="008C0319" w:rsidSect="003E79C1">
          <w:headerReference w:type="first" r:id="rId10"/>
          <w:footerReference w:type="first" r:id="rId11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Pr="008C0319" w:rsidRDefault="00A12BF4" w:rsidP="00A12BF4">
      <w:pPr>
        <w:pStyle w:val="TOCHeading"/>
        <w:rPr>
          <w:rFonts w:asciiTheme="minorHAnsi" w:hAnsiTheme="minorHAnsi"/>
        </w:rPr>
      </w:pPr>
      <w:bookmarkStart w:id="4" w:name="eltqToC"/>
      <w:bookmarkEnd w:id="3"/>
      <w:r w:rsidRPr="008C0319">
        <w:rPr>
          <w:rFonts w:asciiTheme="minorHAnsi" w:hAnsiTheme="minorHAnsi"/>
        </w:rPr>
        <w:lastRenderedPageBreak/>
        <w:t>TABLE OF CONTENTS</w:t>
      </w:r>
    </w:p>
    <w:p w:rsidR="007B015E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ko-KR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TOC \o "1-4" \h \tChapterTitle,5,PartTitle,5,SectionTitle,5 \* MERGEFORMAT </w:instrText>
      </w:r>
      <w:r w:rsidRPr="008C0319">
        <w:rPr>
          <w:rFonts w:asciiTheme="minorHAnsi" w:hAnsiTheme="minorHAnsi"/>
        </w:rPr>
        <w:fldChar w:fldCharType="separate"/>
      </w:r>
      <w:hyperlink w:anchor="_Toc417651680" w:history="1">
        <w:r w:rsidR="007B015E" w:rsidRPr="002E6655">
          <w:rPr>
            <w:rStyle w:val="Hyperlink"/>
            <w:noProof/>
          </w:rPr>
          <w:t>1. Introduction</w:t>
        </w:r>
        <w:r w:rsidR="007B015E">
          <w:rPr>
            <w:noProof/>
          </w:rPr>
          <w:tab/>
        </w:r>
        <w:r w:rsidR="007B015E">
          <w:rPr>
            <w:noProof/>
          </w:rPr>
          <w:fldChar w:fldCharType="begin"/>
        </w:r>
        <w:r w:rsidR="007B015E">
          <w:rPr>
            <w:noProof/>
          </w:rPr>
          <w:instrText xml:space="preserve"> PAGEREF _Toc417651680 \h </w:instrText>
        </w:r>
        <w:r w:rsidR="007B015E">
          <w:rPr>
            <w:noProof/>
          </w:rPr>
        </w:r>
        <w:r w:rsidR="007B015E">
          <w:rPr>
            <w:noProof/>
          </w:rPr>
          <w:fldChar w:fldCharType="separate"/>
        </w:r>
        <w:r w:rsidR="008363EA">
          <w:rPr>
            <w:noProof/>
          </w:rPr>
          <w:t>4</w:t>
        </w:r>
        <w:r w:rsidR="007B015E">
          <w:rPr>
            <w:noProof/>
          </w:rPr>
          <w:fldChar w:fldCharType="end"/>
        </w:r>
      </w:hyperlink>
    </w:p>
    <w:p w:rsidR="007B015E" w:rsidRDefault="007B015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ko-KR"/>
        </w:rPr>
      </w:pPr>
      <w:hyperlink w:anchor="_Toc417651681" w:history="1">
        <w:r w:rsidRPr="002E6655">
          <w:rPr>
            <w:rStyle w:val="Hyperlink"/>
            <w:noProof/>
          </w:rPr>
          <w:t>2. Prerequisites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_Toc417651681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363E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B015E" w:rsidRDefault="007B015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ko-KR"/>
        </w:rPr>
      </w:pPr>
      <w:hyperlink w:anchor="_Toc417651682" w:history="1">
        <w:r w:rsidRPr="002E6655">
          <w:rPr>
            <w:rStyle w:val="Hyperlink"/>
            <w:noProof/>
          </w:rPr>
          <w:t>3. Configure your environment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_Toc417651682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363E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B015E" w:rsidRDefault="007B015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hyperlink w:anchor="_Toc417651683" w:history="1">
        <w:r w:rsidRPr="002E6655">
          <w:rPr>
            <w:rStyle w:val="Hyperlink"/>
          </w:rPr>
          <w:t>3.1. JBoss standalone instance</w:t>
        </w:r>
        <w:r>
          <w:tab/>
        </w:r>
        <w:r>
          <w:fldChar w:fldCharType="begin"/>
        </w:r>
        <w:r>
          <w:instrText xml:space="preserve"> PAGEREF _Toc417651683 \h </w:instrText>
        </w:r>
        <w:r>
          <w:fldChar w:fldCharType="separate"/>
        </w:r>
        <w:r w:rsidR="008363EA">
          <w:t>5</w:t>
        </w:r>
        <w:r>
          <w:fldChar w:fldCharType="end"/>
        </w:r>
      </w:hyperlink>
    </w:p>
    <w:p w:rsidR="007B015E" w:rsidRDefault="007B015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hyperlink w:anchor="_Toc417651684" w:history="1">
        <w:r w:rsidRPr="002E6655">
          <w:rPr>
            <w:rStyle w:val="Hyperlink"/>
          </w:rPr>
          <w:t>3.2. Virtual box</w:t>
        </w:r>
        <w:r>
          <w:tab/>
        </w:r>
        <w:r>
          <w:fldChar w:fldCharType="begin"/>
        </w:r>
        <w:r>
          <w:instrText xml:space="preserve"> PAGEREF _Toc417651684 \h </w:instrText>
        </w:r>
        <w:r>
          <w:fldChar w:fldCharType="separate"/>
        </w:r>
        <w:r w:rsidR="008363EA">
          <w:t>6</w:t>
        </w:r>
        <w:r>
          <w:fldChar w:fldCharType="end"/>
        </w:r>
      </w:hyperlink>
    </w:p>
    <w:p w:rsidR="007B015E" w:rsidRDefault="007B01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417651685" w:history="1">
        <w:r w:rsidRPr="002E6655">
          <w:rPr>
            <w:rStyle w:val="Hyperlink"/>
            <w:noProof/>
          </w:rPr>
          <w:t>3.2.1. Local installation of the Virtual box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_Toc417651685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363EA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7B015E" w:rsidRDefault="007B01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ko-KR"/>
        </w:rPr>
      </w:pPr>
      <w:hyperlink w:anchor="_Toc417651686" w:history="1">
        <w:r w:rsidRPr="002E6655">
          <w:rPr>
            <w:rStyle w:val="Hyperlink"/>
            <w:noProof/>
          </w:rPr>
          <w:t>3.2.2. Installation of the Virtual box on another server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_Toc417651686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363EA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B015E" w:rsidRDefault="007B015E">
      <w:pPr>
        <w:pStyle w:val="TOC4"/>
        <w:rPr>
          <w:rFonts w:asciiTheme="minorHAnsi" w:eastAsiaTheme="minorEastAsia" w:hAnsiTheme="minorHAnsi" w:cstheme="minorBidi"/>
          <w:sz w:val="22"/>
          <w:szCs w:val="22"/>
          <w:lang w:eastAsia="ko-KR"/>
        </w:rPr>
      </w:pPr>
      <w:hyperlink w:anchor="_Toc417651687" w:history="1">
        <w:r w:rsidRPr="002E6655">
          <w:rPr>
            <w:rStyle w:val="Hyperlink"/>
          </w:rPr>
          <w:t>3.2.2.1. Firewall settings</w:t>
        </w:r>
        <w:r>
          <w:tab/>
        </w:r>
        <w:r>
          <w:fldChar w:fldCharType="begin"/>
        </w:r>
        <w:r>
          <w:instrText xml:space="preserve"> PAGEREF _Toc417651687 \h </w:instrText>
        </w:r>
        <w:r>
          <w:fldChar w:fldCharType="separate"/>
        </w:r>
        <w:r w:rsidR="008363EA">
          <w:t>10</w:t>
        </w:r>
        <w:r>
          <w:fldChar w:fldCharType="end"/>
        </w:r>
      </w:hyperlink>
    </w:p>
    <w:p w:rsidR="007B015E" w:rsidRDefault="007B015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ko-KR"/>
        </w:rPr>
      </w:pPr>
      <w:hyperlink w:anchor="_Toc417651688" w:history="1">
        <w:r w:rsidRPr="002E6655">
          <w:rPr>
            <w:rStyle w:val="Hyperlink"/>
            <w:noProof/>
          </w:rPr>
          <w:t>4.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_Toc417651688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363EA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7B015E" w:rsidRDefault="007B015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ko-KR"/>
        </w:rPr>
      </w:pPr>
      <w:hyperlink w:anchor="_Toc417651689" w:history="1">
        <w:r w:rsidRPr="002E6655">
          <w:rPr>
            <w:rStyle w:val="Hyperlink"/>
            <w:noProof/>
          </w:rPr>
          <w:t>5. Annex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_Toc417651689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363EA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A12BF4" w:rsidRPr="008C0319" w:rsidRDefault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end"/>
      </w:r>
      <w:bookmarkEnd w:id="4"/>
    </w:p>
    <w:p w:rsidR="00A12BF4" w:rsidRPr="008C0319" w:rsidRDefault="00A12BF4" w:rsidP="00A12BF4">
      <w:pPr>
        <w:pStyle w:val="ZDGName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SubTitle2"/>
        <w:rPr>
          <w:rFonts w:asciiTheme="minorHAnsi" w:hAnsiTheme="minorHAnsi"/>
        </w:rPr>
      </w:pPr>
      <w:r w:rsidRPr="008C0319">
        <w:rPr>
          <w:rFonts w:asciiTheme="minorHAnsi" w:hAnsiTheme="minorHAnsi"/>
        </w:rPr>
        <w:lastRenderedPageBreak/>
        <w:t>Document History</w:t>
      </w:r>
    </w:p>
    <w:p w:rsidR="00A12BF4" w:rsidRPr="008C0319" w:rsidRDefault="00A12BF4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275"/>
        <w:gridCol w:w="4252"/>
        <w:gridCol w:w="1701"/>
      </w:tblGrid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bookmarkStart w:id="5" w:name="eltqHistoryTable"/>
            <w:r w:rsidRPr="008C0319">
              <w:rPr>
                <w:rFonts w:asciiTheme="minorHAnsi" w:hAnsiTheme="minorHAnsi"/>
              </w:rPr>
              <w:t>Version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Modified Pages</w:t>
            </w:r>
          </w:p>
        </w:tc>
      </w:tr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1.00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083AC4" w:rsidP="00A12BF4">
            <w:pPr>
              <w:pStyle w:val="History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23/04</w:t>
            </w:r>
            <w:r w:rsidR="00A12BF4" w:rsidRPr="008C0319">
              <w:rPr>
                <w:rFonts w:asciiTheme="minorHAnsi" w:hAnsiTheme="minorHAnsi"/>
              </w:rPr>
              <w:t>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083AC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 xml:space="preserve">Document created by </w:t>
            </w:r>
            <w:r w:rsidR="00083AC4">
              <w:rPr>
                <w:rFonts w:asciiTheme="minorHAnsi" w:hAnsiTheme="minorHAnsi"/>
              </w:rPr>
              <w:t>Adrien FERIAL, inspired by the Quick start guide initiated by Yoeri SMETS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bookmarkEnd w:id="5"/>
    </w:tbl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spacing w:after="0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6" w:name="_Toc417651680"/>
      <w:r w:rsidRPr="008C0319">
        <w:rPr>
          <w:rFonts w:asciiTheme="minorHAnsi" w:hAnsiTheme="minorHAnsi"/>
        </w:rPr>
        <w:lastRenderedPageBreak/>
        <w:t>Introduction</w:t>
      </w:r>
      <w:bookmarkEnd w:id="6"/>
    </w:p>
    <w:p w:rsidR="00731ED9" w:rsidRDefault="00D14510" w:rsidP="00083AC4">
      <w:pPr>
        <w:pStyle w:val="Text1"/>
        <w:jc w:val="both"/>
        <w:rPr>
          <w:rFonts w:ascii="Verdana" w:hAnsi="Verdana"/>
          <w:color w:val="191919"/>
          <w:sz w:val="18"/>
          <w:szCs w:val="18"/>
          <w:shd w:val="clear" w:color="auto" w:fill="FFFFFF"/>
        </w:rPr>
      </w:pPr>
      <w:r w:rsidRPr="008C0319">
        <w:rPr>
          <w:rFonts w:asciiTheme="minorHAnsi" w:hAnsiTheme="minorHAnsi"/>
        </w:rPr>
        <w:t>The CIPA</w:t>
      </w:r>
      <w:r w:rsidR="002B4D82" w:rsidRPr="008C0319">
        <w:rPr>
          <w:rFonts w:asciiTheme="minorHAnsi" w:hAnsiTheme="minorHAnsi"/>
        </w:rPr>
        <w:t xml:space="preserve"> </w:t>
      </w:r>
      <w:r w:rsidR="003E4BE8">
        <w:rPr>
          <w:rFonts w:asciiTheme="minorHAnsi" w:hAnsiTheme="minorHAnsi"/>
        </w:rPr>
        <w:t>e-Delivery</w:t>
      </w:r>
      <w:r w:rsidR="002B4D82" w:rsidRPr="008C0319">
        <w:rPr>
          <w:rFonts w:asciiTheme="minorHAnsi" w:hAnsiTheme="minorHAnsi"/>
        </w:rPr>
        <w:t xml:space="preserve"> </w:t>
      </w:r>
      <w:r w:rsidR="00DF53C4">
        <w:rPr>
          <w:rStyle w:val="apple-converted-space"/>
          <w:rFonts w:ascii="Verdana" w:hAnsi="Verdana"/>
          <w:color w:val="191919"/>
          <w:sz w:val="18"/>
          <w:szCs w:val="18"/>
          <w:shd w:val="clear" w:color="auto" w:fill="FFFFFF"/>
        </w:rPr>
        <w:t xml:space="preserve">is </w:t>
      </w:r>
      <w:r w:rsidR="00DF53C4">
        <w:rPr>
          <w:rFonts w:ascii="Verdana" w:hAnsi="Verdana"/>
          <w:color w:val="191919"/>
          <w:sz w:val="18"/>
          <w:szCs w:val="18"/>
          <w:shd w:val="clear" w:color="auto" w:fill="FFFFFF"/>
        </w:rPr>
        <w:t xml:space="preserve">a generic solution for public administrations to exchange documents in a secure and reliable way. </w:t>
      </w:r>
    </w:p>
    <w:p w:rsidR="002B4D82" w:rsidRPr="008C0319" w:rsidRDefault="00A12BF4" w:rsidP="00083AC4">
      <w:pPr>
        <w:pStyle w:val="Text1"/>
        <w:jc w:val="both"/>
        <w:rPr>
          <w:rFonts w:asciiTheme="minorHAnsi" w:hAnsiTheme="minorHAnsi"/>
        </w:rPr>
      </w:pPr>
      <w:r w:rsidRPr="008C0319">
        <w:rPr>
          <w:rFonts w:asciiTheme="minorHAnsi" w:hAnsiTheme="minorHAnsi"/>
        </w:rPr>
        <w:t>For eas</w:t>
      </w:r>
      <w:r w:rsidR="002B4D82" w:rsidRPr="008C0319">
        <w:rPr>
          <w:rFonts w:asciiTheme="minorHAnsi" w:hAnsiTheme="minorHAnsi"/>
        </w:rPr>
        <w:t xml:space="preserve">y internal testing </w:t>
      </w:r>
      <w:r w:rsidR="00731ED9">
        <w:rPr>
          <w:rFonts w:asciiTheme="minorHAnsi" w:hAnsiTheme="minorHAnsi"/>
        </w:rPr>
        <w:t xml:space="preserve">in the context of the BRIS </w:t>
      </w:r>
      <w:r w:rsidR="00322185">
        <w:rPr>
          <w:rFonts w:asciiTheme="minorHAnsi" w:hAnsiTheme="minorHAnsi"/>
        </w:rPr>
        <w:t>project</w:t>
      </w:r>
      <w:r w:rsidR="00731ED9">
        <w:rPr>
          <w:rFonts w:asciiTheme="minorHAnsi" w:hAnsiTheme="minorHAnsi"/>
        </w:rPr>
        <w:t xml:space="preserve">, </w:t>
      </w:r>
      <w:r w:rsidR="002B4D82" w:rsidRPr="008C0319">
        <w:rPr>
          <w:rFonts w:asciiTheme="minorHAnsi" w:hAnsiTheme="minorHAnsi"/>
        </w:rPr>
        <w:t xml:space="preserve">we have developed a </w:t>
      </w:r>
      <w:r w:rsidR="00322185">
        <w:rPr>
          <w:rFonts w:asciiTheme="minorHAnsi" w:hAnsiTheme="minorHAnsi"/>
        </w:rPr>
        <w:t xml:space="preserve">set of </w:t>
      </w:r>
      <w:r w:rsidR="002B4D82" w:rsidRPr="008C0319">
        <w:rPr>
          <w:rFonts w:asciiTheme="minorHAnsi" w:hAnsiTheme="minorHAnsi"/>
        </w:rPr>
        <w:t xml:space="preserve">2 </w:t>
      </w:r>
      <w:r w:rsidR="00731ED9">
        <w:rPr>
          <w:rFonts w:asciiTheme="minorHAnsi" w:hAnsiTheme="minorHAnsi"/>
        </w:rPr>
        <w:t>instances</w:t>
      </w:r>
      <w:r w:rsidR="002B4D82" w:rsidRPr="008C0319">
        <w:rPr>
          <w:rFonts w:asciiTheme="minorHAnsi" w:hAnsiTheme="minorHAnsi"/>
        </w:rPr>
        <w:t xml:space="preserve"> consisting </w:t>
      </w:r>
      <w:r w:rsidR="00731ED9">
        <w:rPr>
          <w:rFonts w:asciiTheme="minorHAnsi" w:hAnsiTheme="minorHAnsi"/>
        </w:rPr>
        <w:t>of</w:t>
      </w:r>
      <w:r w:rsidR="002B4D82" w:rsidRPr="008C0319">
        <w:rPr>
          <w:rFonts w:asciiTheme="minorHAnsi" w:hAnsiTheme="minorHAnsi"/>
        </w:rPr>
        <w:t xml:space="preserve"> a </w:t>
      </w:r>
      <w:r w:rsidR="00F07BD7" w:rsidRPr="008C0319">
        <w:rPr>
          <w:rFonts w:asciiTheme="minorHAnsi" w:hAnsiTheme="minorHAnsi"/>
        </w:rPr>
        <w:t xml:space="preserve">preconfigured </w:t>
      </w:r>
      <w:proofErr w:type="spellStart"/>
      <w:r w:rsidR="00DF53C4">
        <w:rPr>
          <w:rFonts w:asciiTheme="minorHAnsi" w:hAnsiTheme="minorHAnsi"/>
        </w:rPr>
        <w:t>JB</w:t>
      </w:r>
      <w:r w:rsidR="00365832">
        <w:rPr>
          <w:rFonts w:asciiTheme="minorHAnsi" w:hAnsiTheme="minorHAnsi"/>
        </w:rPr>
        <w:t>oss</w:t>
      </w:r>
      <w:proofErr w:type="spellEnd"/>
      <w:r w:rsidR="00F07BD7" w:rsidRPr="008C0319">
        <w:rPr>
          <w:rFonts w:asciiTheme="minorHAnsi" w:hAnsiTheme="minorHAnsi"/>
        </w:rPr>
        <w:t xml:space="preserve"> </w:t>
      </w:r>
      <w:r w:rsidR="00E46C34">
        <w:rPr>
          <w:rFonts w:asciiTheme="minorHAnsi" w:hAnsiTheme="minorHAnsi"/>
        </w:rPr>
        <w:t xml:space="preserve">standalone </w:t>
      </w:r>
      <w:r w:rsidR="00F07BD7" w:rsidRPr="008C0319">
        <w:rPr>
          <w:rFonts w:asciiTheme="minorHAnsi" w:hAnsiTheme="minorHAnsi"/>
        </w:rPr>
        <w:t>instance and a preconfigured Virtual box appliance.</w:t>
      </w:r>
      <w:r w:rsidR="00731ED9">
        <w:rPr>
          <w:rFonts w:asciiTheme="minorHAnsi" w:hAnsiTheme="minorHAnsi"/>
        </w:rPr>
        <w:t xml:space="preserve"> </w:t>
      </w:r>
    </w:p>
    <w:p w:rsidR="00A12BF4" w:rsidRPr="008C0319" w:rsidRDefault="00DF53C4" w:rsidP="00083AC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Each instance contains the</w:t>
      </w:r>
      <w:r w:rsidR="00A12BF4" w:rsidRPr="008C0319">
        <w:rPr>
          <w:rFonts w:asciiTheme="minorHAnsi" w:hAnsiTheme="minorHAnsi"/>
        </w:rPr>
        <w:t xml:space="preserve"> following components:</w:t>
      </w:r>
    </w:p>
    <w:p w:rsidR="00A12BF4" w:rsidRDefault="00A12BF4" w:rsidP="0051058D">
      <w:pPr>
        <w:pStyle w:val="ListParagraph"/>
        <w:numPr>
          <w:ilvl w:val="0"/>
          <w:numId w:val="17"/>
        </w:numPr>
        <w:jc w:val="both"/>
      </w:pPr>
      <w:r w:rsidRPr="008C0319">
        <w:t xml:space="preserve">CIPA </w:t>
      </w:r>
      <w:r w:rsidR="003E4BE8">
        <w:t>e-Delivery</w:t>
      </w:r>
      <w:r w:rsidR="00DF53C4">
        <w:t xml:space="preserve"> connector</w:t>
      </w:r>
    </w:p>
    <w:p w:rsidR="00DF53C4" w:rsidRPr="008C0319" w:rsidRDefault="00DF53C4" w:rsidP="0051058D">
      <w:pPr>
        <w:pStyle w:val="ListParagraph"/>
        <w:numPr>
          <w:ilvl w:val="0"/>
          <w:numId w:val="17"/>
        </w:numPr>
        <w:jc w:val="both"/>
      </w:pPr>
      <w:r>
        <w:t>CIPA Administration console</w:t>
      </w:r>
    </w:p>
    <w:p w:rsidR="00DF53C4" w:rsidRPr="00322185" w:rsidRDefault="00DF53C4" w:rsidP="00083AC4">
      <w:pPr>
        <w:pStyle w:val="ListParagraph"/>
        <w:numPr>
          <w:ilvl w:val="0"/>
          <w:numId w:val="17"/>
        </w:numPr>
        <w:jc w:val="both"/>
      </w:pPr>
      <w:proofErr w:type="spellStart"/>
      <w:r>
        <w:t>Domibus</w:t>
      </w:r>
      <w:proofErr w:type="spellEnd"/>
      <w:r>
        <w:t xml:space="preserve"> (AS4 gateway</w:t>
      </w:r>
      <w:r w:rsidR="00A12BF4" w:rsidRPr="008C0319">
        <w:t>)</w:t>
      </w:r>
    </w:p>
    <w:p w:rsidR="00DF53C4" w:rsidRDefault="00083AC4" w:rsidP="00083AC4">
      <w:pPr>
        <w:pStyle w:val="Text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</w:t>
      </w:r>
      <w:r w:rsidR="00DF53C4">
        <w:rPr>
          <w:rFonts w:asciiTheme="minorHAnsi" w:hAnsiTheme="minorHAnsi"/>
        </w:rPr>
        <w:t>AS2 message exchanging and dynamic discovery capabilities are not required in the BRIS context, these components are not part of th</w:t>
      </w:r>
      <w:r>
        <w:rPr>
          <w:rFonts w:asciiTheme="minorHAnsi" w:hAnsiTheme="minorHAnsi"/>
        </w:rPr>
        <w:t>is</w:t>
      </w:r>
      <w:r w:rsidR="00DF53C4">
        <w:rPr>
          <w:rFonts w:asciiTheme="minorHAnsi" w:hAnsiTheme="minorHAnsi"/>
        </w:rPr>
        <w:t xml:space="preserve"> pilot.</w:t>
      </w:r>
    </w:p>
    <w:p w:rsidR="00E46C34" w:rsidRDefault="00E46C34" w:rsidP="00083AC4">
      <w:pPr>
        <w:pStyle w:val="Text2"/>
        <w:jc w:val="both"/>
        <w:rPr>
          <w:rFonts w:asciiTheme="minorHAnsi" w:hAnsiTheme="minorHAnsi"/>
        </w:rPr>
      </w:pPr>
    </w:p>
    <w:p w:rsidR="00E46C34" w:rsidRDefault="00E46C34" w:rsidP="00083AC4">
      <w:pPr>
        <w:pStyle w:val="Text2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JBoss</w:t>
      </w:r>
      <w:proofErr w:type="spellEnd"/>
      <w:r>
        <w:rPr>
          <w:rFonts w:asciiTheme="minorHAnsi" w:hAnsiTheme="minorHAnsi"/>
        </w:rPr>
        <w:t xml:space="preserve"> standalone instance must be deployed locally. The Virtual box appliance can be </w:t>
      </w:r>
      <w:proofErr w:type="gramStart"/>
      <w:r>
        <w:rPr>
          <w:rFonts w:asciiTheme="minorHAnsi" w:hAnsiTheme="minorHAnsi"/>
        </w:rPr>
        <w:t>deploy</w:t>
      </w:r>
      <w:proofErr w:type="gramEnd"/>
      <w:r>
        <w:rPr>
          <w:rFonts w:asciiTheme="minorHAnsi" w:hAnsiTheme="minorHAnsi"/>
        </w:rPr>
        <w:t xml:space="preserve"> locally or on another server:</w:t>
      </w:r>
    </w:p>
    <w:p w:rsidR="00E46C34" w:rsidRDefault="00E46C34" w:rsidP="00083AC4">
      <w:pPr>
        <w:pStyle w:val="Text2"/>
        <w:jc w:val="both"/>
        <w:rPr>
          <w:rFonts w:asciiTheme="minorHAnsi" w:hAnsiTheme="minorHAnsi"/>
        </w:rPr>
      </w:pPr>
    </w:p>
    <w:p w:rsidR="007459C4" w:rsidRDefault="007459C4" w:rsidP="007459C4">
      <w:pPr>
        <w:pStyle w:val="Text2"/>
        <w:keepNext/>
        <w:jc w:val="center"/>
      </w:pPr>
      <w:r>
        <w:rPr>
          <w:rFonts w:asciiTheme="minorHAnsi" w:hAnsiTheme="minorHAnsi"/>
          <w:noProof/>
          <w:lang w:eastAsia="ko-KR"/>
        </w:rPr>
        <w:drawing>
          <wp:inline distT="0" distB="0" distL="0" distR="0" wp14:anchorId="30BBC7F7" wp14:editId="2EF30B93">
            <wp:extent cx="3855110" cy="2179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088" cy="218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D64" w:rsidRDefault="007459C4" w:rsidP="007459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63EA">
        <w:rPr>
          <w:noProof/>
        </w:rPr>
        <w:t>1</w:t>
      </w:r>
      <w:r>
        <w:fldChar w:fldCharType="end"/>
      </w:r>
      <w:r>
        <w:t xml:space="preserve"> - </w:t>
      </w:r>
      <w:r w:rsidRPr="003C51A5">
        <w:t>Installation on the same machine</w:t>
      </w:r>
    </w:p>
    <w:p w:rsidR="007459C4" w:rsidRPr="007459C4" w:rsidRDefault="007459C4" w:rsidP="007459C4"/>
    <w:p w:rsidR="007459C4" w:rsidRDefault="005A68F2" w:rsidP="007459C4">
      <w:pPr>
        <w:pStyle w:val="Text2"/>
        <w:keepNext/>
        <w:jc w:val="center"/>
      </w:pPr>
      <w:r>
        <w:rPr>
          <w:rFonts w:asciiTheme="minorHAnsi" w:hAnsiTheme="minorHAnsi"/>
          <w:noProof/>
          <w:lang w:eastAsia="ko-KR"/>
        </w:rPr>
        <w:drawing>
          <wp:inline distT="0" distB="0" distL="0" distR="0" wp14:anchorId="3D0FCCC3" wp14:editId="222F1DD2">
            <wp:extent cx="3825137" cy="2106778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54" cy="210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F2" w:rsidRDefault="007459C4" w:rsidP="007459C4">
      <w:pPr>
        <w:pStyle w:val="Caption"/>
        <w:jc w:val="center"/>
        <w:rPr>
          <w:rFonts w:asciiTheme="minorHAnsi" w:hAnsi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63EA">
        <w:rPr>
          <w:noProof/>
        </w:rPr>
        <w:t>2</w:t>
      </w:r>
      <w:r>
        <w:fldChar w:fldCharType="end"/>
      </w:r>
      <w:r>
        <w:t xml:space="preserve"> - </w:t>
      </w:r>
      <w:r w:rsidRPr="00955371">
        <w:t>Installation on 2 different machines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7" w:name="_Toc417651681"/>
      <w:r w:rsidRPr="008C0319">
        <w:rPr>
          <w:rFonts w:asciiTheme="minorHAnsi" w:hAnsiTheme="minorHAnsi"/>
        </w:rPr>
        <w:lastRenderedPageBreak/>
        <w:t>Pr</w:t>
      </w:r>
      <w:r w:rsidR="00C815FC" w:rsidRPr="008C0319">
        <w:rPr>
          <w:rFonts w:asciiTheme="minorHAnsi" w:hAnsiTheme="minorHAnsi"/>
        </w:rPr>
        <w:t>erequisites</w:t>
      </w:r>
      <w:bookmarkEnd w:id="7"/>
    </w:p>
    <w:p w:rsidR="00A12BF4" w:rsidRPr="008C0319" w:rsidRDefault="00A12BF4" w:rsidP="0051058D">
      <w:pPr>
        <w:pStyle w:val="ListParagraph"/>
        <w:numPr>
          <w:ilvl w:val="0"/>
          <w:numId w:val="17"/>
        </w:numPr>
      </w:pPr>
      <w:r w:rsidRPr="008C0319">
        <w:t>Java runtime environment version 7 or higher (</w:t>
      </w:r>
      <w:hyperlink r:id="rId14" w:history="1">
        <w:r w:rsidR="00C52BF2" w:rsidRPr="008C0319">
          <w:rPr>
            <w:rStyle w:val="Hyperlink"/>
          </w:rPr>
          <w:t>http://www.oracle.com/technetwork/java/javase/downloads/index.html</w:t>
        </w:r>
      </w:hyperlink>
      <w:r w:rsidRPr="008C0319">
        <w:t>)</w:t>
      </w:r>
    </w:p>
    <w:p w:rsidR="00C52BF2" w:rsidRPr="008C0319" w:rsidRDefault="00C52BF2" w:rsidP="0051058D">
      <w:pPr>
        <w:pStyle w:val="ListParagraph"/>
        <w:numPr>
          <w:ilvl w:val="0"/>
          <w:numId w:val="17"/>
        </w:numPr>
      </w:pPr>
      <w:r w:rsidRPr="008C0319">
        <w:t>The JCE Unli</w:t>
      </w:r>
      <w:r w:rsidR="00322185">
        <w:t xml:space="preserve">mited Strength Policy files </w:t>
      </w:r>
      <w:r w:rsidR="00322185">
        <w:br/>
      </w:r>
      <w:proofErr w:type="gramStart"/>
      <w:r w:rsidRPr="008C0319">
        <w:t>For</w:t>
      </w:r>
      <w:proofErr w:type="gramEnd"/>
      <w:r w:rsidRPr="008C0319">
        <w:t xml:space="preserve"> jre7 (</w:t>
      </w:r>
      <w:hyperlink r:id="rId15" w:history="1">
        <w:r w:rsidRPr="008C0319">
          <w:rPr>
            <w:rStyle w:val="Hyperlink"/>
          </w:rPr>
          <w:t>http://www.oracle.com/technetwork/java/javase/downloads/jce-7-download-432124.html</w:t>
        </w:r>
      </w:hyperlink>
      <w:r w:rsidRPr="008C0319">
        <w:t>)</w:t>
      </w:r>
      <w:r w:rsidR="008C0319" w:rsidRPr="008C0319">
        <w:t>, copy the jar-files from the extracted zip to &lt;JRE_HOME&gt;\lib\security</w:t>
      </w:r>
      <w:r w:rsidR="007459C4">
        <w:t>.</w:t>
      </w:r>
    </w:p>
    <w:p w:rsidR="00A12BF4" w:rsidRPr="008C0319" w:rsidRDefault="00A12BF4" w:rsidP="0051058D">
      <w:pPr>
        <w:pStyle w:val="ListParagraph"/>
        <w:numPr>
          <w:ilvl w:val="0"/>
          <w:numId w:val="17"/>
        </w:numPr>
      </w:pPr>
      <w:r w:rsidRPr="008C0319">
        <w:t>Oracle Virtual box (</w:t>
      </w:r>
      <w:hyperlink r:id="rId16" w:history="1">
        <w:r w:rsidRPr="008C0319">
          <w:rPr>
            <w:rStyle w:val="Hyperlink"/>
          </w:rPr>
          <w:t>https://www.virtualbox.org/wiki/Downloads</w:t>
        </w:r>
      </w:hyperlink>
      <w:proofErr w:type="gramStart"/>
      <w:r w:rsidRPr="008C0319">
        <w:t>)</w:t>
      </w:r>
      <w:proofErr w:type="gramEnd"/>
      <w:r w:rsidR="00322185">
        <w:br/>
        <w:t>Used for running the V</w:t>
      </w:r>
      <w:r w:rsidR="007A564E">
        <w:t>irtual</w:t>
      </w:r>
      <w:r w:rsidR="00322185">
        <w:t xml:space="preserve"> b</w:t>
      </w:r>
      <w:r w:rsidR="007A564E">
        <w:t>ox image created for easy testing.</w:t>
      </w:r>
    </w:p>
    <w:p w:rsidR="00D14510" w:rsidRPr="008C0319" w:rsidRDefault="00D14510" w:rsidP="0051058D">
      <w:pPr>
        <w:pStyle w:val="ListParagraph"/>
        <w:numPr>
          <w:ilvl w:val="0"/>
          <w:numId w:val="17"/>
        </w:numPr>
      </w:pPr>
      <w:r w:rsidRPr="008C0319">
        <w:t>M</w:t>
      </w:r>
      <w:r w:rsidR="00322185">
        <w:t>y</w:t>
      </w:r>
      <w:r w:rsidRPr="008C0319">
        <w:t>SQL data</w:t>
      </w:r>
      <w:r w:rsidR="00322185">
        <w:t>base server listening on the default port 3306</w:t>
      </w:r>
      <w:r w:rsidR="007459C4">
        <w:t xml:space="preserve">: </w:t>
      </w:r>
      <w:hyperlink r:id="rId17" w:history="1">
        <w:r w:rsidR="004149E8" w:rsidRPr="008C0319">
          <w:rPr>
            <w:rStyle w:val="Hyperlink"/>
          </w:rPr>
          <w:t>http://dev.mysql.com/downloads/windows/installer/5.6.html</w:t>
        </w:r>
      </w:hyperlink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Please install the above software on your host machine, for further information and installation details we gently forward you to the websites of the manufacturers.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8" w:name="_Toc417651682"/>
      <w:r w:rsidRPr="008C0319">
        <w:rPr>
          <w:rFonts w:asciiTheme="minorHAnsi" w:hAnsiTheme="minorHAnsi"/>
        </w:rPr>
        <w:t>Configure your environment</w:t>
      </w:r>
      <w:bookmarkEnd w:id="8"/>
    </w:p>
    <w:p w:rsidR="005B067D" w:rsidRDefault="007459C4" w:rsidP="005B067D">
      <w:pPr>
        <w:pStyle w:val="Heading2"/>
        <w:rPr>
          <w:rFonts w:asciiTheme="minorHAnsi" w:hAnsiTheme="minorHAnsi"/>
        </w:rPr>
      </w:pPr>
      <w:bookmarkStart w:id="9" w:name="_Toc417651683"/>
      <w:proofErr w:type="spellStart"/>
      <w:r>
        <w:rPr>
          <w:rFonts w:asciiTheme="minorHAnsi" w:hAnsiTheme="minorHAnsi"/>
        </w:rPr>
        <w:t>JBoss</w:t>
      </w:r>
      <w:proofErr w:type="spellEnd"/>
      <w:r>
        <w:rPr>
          <w:rFonts w:asciiTheme="minorHAnsi" w:hAnsiTheme="minorHAnsi"/>
        </w:rPr>
        <w:t xml:space="preserve"> standalone instance</w:t>
      </w:r>
      <w:bookmarkEnd w:id="9"/>
    </w:p>
    <w:p w:rsidR="00ED3206" w:rsidRPr="00ED3206" w:rsidRDefault="00ED3206" w:rsidP="0051058D">
      <w:pPr>
        <w:pStyle w:val="ListParagraph"/>
        <w:numPr>
          <w:ilvl w:val="0"/>
          <w:numId w:val="18"/>
        </w:numPr>
        <w:jc w:val="both"/>
      </w:pPr>
      <w:r w:rsidRPr="008C0319">
        <w:t xml:space="preserve">Download the </w:t>
      </w:r>
      <w:r>
        <w:t>archive</w:t>
      </w:r>
      <w:r w:rsidRPr="008C0319">
        <w:t xml:space="preserve"> from </w:t>
      </w:r>
      <w:r>
        <w:t xml:space="preserve">the share drive : </w:t>
      </w:r>
      <w:hyperlink r:id="rId18" w:history="1">
        <w:r w:rsidRPr="00ED3206">
          <w:rPr>
            <w:rStyle w:val="Hyperlink"/>
          </w:rPr>
          <w:t>U:\COMMON\CIPASHARE\cipa-edelivery-distribution-3.0.0-bris.zip</w:t>
        </w:r>
      </w:hyperlink>
    </w:p>
    <w:p w:rsidR="002B4D82" w:rsidRDefault="002B4D82" w:rsidP="0051058D">
      <w:pPr>
        <w:pStyle w:val="ListParagraph"/>
        <w:numPr>
          <w:ilvl w:val="0"/>
          <w:numId w:val="18"/>
        </w:numPr>
        <w:jc w:val="both"/>
      </w:pPr>
      <w:r w:rsidRPr="008C0319">
        <w:t xml:space="preserve">Extract the zip file containing the installation package of the CIPA </w:t>
      </w:r>
      <w:r w:rsidR="003E4BE8">
        <w:t>E-Delivery</w:t>
      </w:r>
      <w:r w:rsidRPr="008C0319">
        <w:t xml:space="preserve"> to a lo</w:t>
      </w:r>
      <w:r w:rsidR="00E379CA" w:rsidRPr="008C0319">
        <w:t>cation on your physical machine, which we ref</w:t>
      </w:r>
      <w:r w:rsidR="003E4BE8">
        <w:t xml:space="preserve">er </w:t>
      </w:r>
      <w:r w:rsidR="00731ED9">
        <w:t xml:space="preserve">to </w:t>
      </w:r>
      <w:r w:rsidR="003E4BE8">
        <w:t xml:space="preserve">in this document as your </w:t>
      </w:r>
      <w:r w:rsidR="007459C4">
        <w:t>"</w:t>
      </w:r>
      <w:r w:rsidR="003E4BE8">
        <w:t>e-D</w:t>
      </w:r>
      <w:r w:rsidR="00E379CA" w:rsidRPr="008C0319">
        <w:t>elivery installation path</w:t>
      </w:r>
      <w:r w:rsidR="007459C4">
        <w:t>"</w:t>
      </w:r>
      <w:r w:rsidR="00E379CA" w:rsidRPr="008C0319">
        <w:t>.</w:t>
      </w:r>
    </w:p>
    <w:p w:rsidR="007459C4" w:rsidRDefault="007459C4" w:rsidP="0051058D">
      <w:pPr>
        <w:pStyle w:val="ListParagraph"/>
        <w:numPr>
          <w:ilvl w:val="0"/>
          <w:numId w:val="18"/>
        </w:numPr>
        <w:jc w:val="both"/>
      </w:pPr>
      <w:r>
        <w:t>The open a command prompt and n</w:t>
      </w:r>
      <w:r w:rsidRPr="008C0319">
        <w:t xml:space="preserve">avigate to this </w:t>
      </w:r>
      <w:r>
        <w:t xml:space="preserve">directory: </w:t>
      </w:r>
      <w:r w:rsidRPr="008C0319">
        <w:t>&lt;</w:t>
      </w:r>
      <w:r>
        <w:t>e-Delivery</w:t>
      </w:r>
      <w:r w:rsidRPr="008C0319">
        <w:t xml:space="preserve"> installation Path&gt;\</w:t>
      </w:r>
      <w:proofErr w:type="spellStart"/>
      <w:r w:rsidRPr="008C0319">
        <w:t>sql</w:t>
      </w:r>
      <w:proofErr w:type="spellEnd"/>
      <w:r w:rsidRPr="008C0319">
        <w:t>-scripts</w:t>
      </w:r>
    </w:p>
    <w:p w:rsidR="00C76DFD" w:rsidRPr="00ED3206" w:rsidRDefault="007459C4" w:rsidP="0051058D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sz w:val="16"/>
          <w:szCs w:val="16"/>
        </w:rPr>
      </w:pPr>
      <w:r w:rsidRPr="008C0319">
        <w:t>Execute the following commands on the command prompt</w:t>
      </w:r>
      <w:r>
        <w:t>:</w:t>
      </w:r>
      <w:r w:rsidR="00CB4A32">
        <w:rPr>
          <w:noProof/>
          <w:sz w:val="16"/>
          <w:szCs w:val="16"/>
          <w:lang w:eastAsia="ko-KR"/>
        </w:rPr>
        <mc:AlternateContent>
          <mc:Choice Requires="wps">
            <w:drawing>
              <wp:inline distT="0" distB="0" distL="0" distR="0" wp14:anchorId="0497D7FC" wp14:editId="50459817">
                <wp:extent cx="5448300" cy="158115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58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9C1" w:rsidRPr="00CB4A32" w:rsidRDefault="003E79C1" w:rsidP="00CB4A3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 -h localhost -u root --password=root -e "</w:t>
                            </w:r>
                            <w:r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drop schema if exists</w:t>
                            </w:r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edelivery;</w:t>
                            </w:r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create</w:t>
                            </w:r>
                            <w:proofErr w:type="spell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 schema </w:t>
                            </w:r>
                            <w:proofErr w:type="spell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edelivery</w:t>
                            </w:r>
                            <w:proofErr w:type="spell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;</w:t>
                            </w:r>
                            <w:r w:rsidRPr="00CB4A32">
                              <w:t xml:space="preserve"> </w:t>
                            </w:r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create user </w:t>
                            </w:r>
                            <w:proofErr w:type="spell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edelivery</w:t>
                            </w:r>
                            <w:proofErr w:type="spell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 identified by '</w:t>
                            </w:r>
                            <w:proofErr w:type="spell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edelivery</w:t>
                            </w:r>
                            <w:proofErr w:type="spell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';grant all on edelivery.* to </w:t>
                            </w:r>
                            <w:proofErr w:type="spell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edelivery</w:t>
                            </w:r>
                            <w:proofErr w:type="spell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;"</w:t>
                            </w:r>
                          </w:p>
                          <w:p w:rsidR="003E79C1" w:rsidRPr="00CB4A32" w:rsidRDefault="003E79C1" w:rsidP="00CB4A3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</w:pPr>
                          </w:p>
                          <w:p w:rsidR="003E79C1" w:rsidRPr="00CB4A32" w:rsidRDefault="003E79C1" w:rsidP="00CB4A3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 -h localhost -u root --password=root </w:t>
                            </w:r>
                            <w:proofErr w:type="spell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edelivery</w:t>
                            </w:r>
                            <w:proofErr w:type="spellEnd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 xml:space="preserve"> &lt; create-</w:t>
                            </w:r>
                            <w:proofErr w:type="spellStart"/>
                            <w:r w:rsidRPr="00CB4A32">
                              <w:rPr>
                                <w:rStyle w:val="HTMLCode"/>
                                <w:rFonts w:eastAsiaTheme="minorHAnsi"/>
                                <w:color w:val="000000" w:themeColor="text1"/>
                                <w:sz w:val="22"/>
                                <w:szCs w:val="22"/>
                                <w:lang w:eastAsia="en-GB"/>
                              </w:rPr>
                              <w:t>mysql.sql</w:t>
                            </w:r>
                            <w:proofErr w:type="spellEnd"/>
                          </w:p>
                          <w:p w:rsidR="003E79C1" w:rsidRDefault="003E79C1" w:rsidP="00CB4A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29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" fillcolor="#d8d8d8 [2732]" strokecolor="#243f60 [1604]" strokeweight="2pt">
                <v:textbox>
                  <w:txbxContent>
                    <w:p w:rsidR="003E79C1" w:rsidRPr="00CB4A32" w:rsidRDefault="003E79C1" w:rsidP="00CB4A32">
                      <w:pPr>
                        <w:pStyle w:val="ListParagraph"/>
                        <w:spacing w:after="0"/>
                        <w:ind w:left="360"/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</w:pPr>
                      <w:proofErr w:type="spellStart"/>
                      <w:proofErr w:type="gram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mysql</w:t>
                      </w:r>
                      <w:proofErr w:type="spellEnd"/>
                      <w:proofErr w:type="gram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 -h localhost -u root --password=root -e "</w:t>
                      </w:r>
                      <w:r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drop schema if exists</w:t>
                      </w:r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edelivery;</w:t>
                      </w:r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create</w:t>
                      </w:r>
                      <w:proofErr w:type="spell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 schema </w:t>
                      </w:r>
                      <w:proofErr w:type="spell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edelivery</w:t>
                      </w:r>
                      <w:proofErr w:type="spell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;</w:t>
                      </w:r>
                      <w:r w:rsidRPr="00CB4A32">
                        <w:t xml:space="preserve"> </w:t>
                      </w:r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create user </w:t>
                      </w:r>
                      <w:proofErr w:type="spell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edelivery</w:t>
                      </w:r>
                      <w:proofErr w:type="spell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 identified by '</w:t>
                      </w:r>
                      <w:proofErr w:type="spell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edelivery</w:t>
                      </w:r>
                      <w:proofErr w:type="spell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';grant all on edelivery.* to </w:t>
                      </w:r>
                      <w:proofErr w:type="spell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edelivery</w:t>
                      </w:r>
                      <w:proofErr w:type="spell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;"</w:t>
                      </w:r>
                    </w:p>
                    <w:p w:rsidR="003E79C1" w:rsidRPr="00CB4A32" w:rsidRDefault="003E79C1" w:rsidP="00CB4A32">
                      <w:pPr>
                        <w:pStyle w:val="ListParagraph"/>
                        <w:spacing w:after="0"/>
                        <w:ind w:left="360"/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</w:pPr>
                    </w:p>
                    <w:p w:rsidR="003E79C1" w:rsidRPr="00CB4A32" w:rsidRDefault="003E79C1" w:rsidP="00CB4A32">
                      <w:pPr>
                        <w:pStyle w:val="ListParagraph"/>
                        <w:spacing w:after="0"/>
                        <w:ind w:left="360"/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</w:pPr>
                      <w:proofErr w:type="spellStart"/>
                      <w:proofErr w:type="gram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mysql</w:t>
                      </w:r>
                      <w:proofErr w:type="spellEnd"/>
                      <w:proofErr w:type="gram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 -h localhost -u root --password=root </w:t>
                      </w:r>
                      <w:proofErr w:type="spell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edelivery</w:t>
                      </w:r>
                      <w:proofErr w:type="spellEnd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 xml:space="preserve"> &lt; create-</w:t>
                      </w:r>
                      <w:proofErr w:type="spellStart"/>
                      <w:r w:rsidRPr="00CB4A32">
                        <w:rPr>
                          <w:rStyle w:val="HTMLCode"/>
                          <w:rFonts w:eastAsiaTheme="minorHAnsi"/>
                          <w:color w:val="000000" w:themeColor="text1"/>
                          <w:sz w:val="22"/>
                          <w:szCs w:val="22"/>
                          <w:lang w:eastAsia="en-GB"/>
                        </w:rPr>
                        <w:t>mysql.sql</w:t>
                      </w:r>
                      <w:proofErr w:type="spellEnd"/>
                    </w:p>
                    <w:p w:rsidR="003E79C1" w:rsidRDefault="003E79C1" w:rsidP="00CB4A3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731ED9">
        <w:sym w:font="Wingdings 2" w:char="F043"/>
      </w:r>
      <w:r w:rsidRPr="008C0319">
        <w:t xml:space="preserve"> </w:t>
      </w:r>
      <w:r w:rsidR="00AB160E" w:rsidRPr="00ED3206">
        <w:rPr>
          <w:sz w:val="16"/>
          <w:szCs w:val="16"/>
        </w:rPr>
        <w:t>Note</w:t>
      </w:r>
      <w:r w:rsidR="00E62194" w:rsidRPr="00ED3206">
        <w:rPr>
          <w:sz w:val="16"/>
          <w:szCs w:val="16"/>
        </w:rPr>
        <w:t xml:space="preserve"> </w:t>
      </w:r>
      <w:proofErr w:type="gramStart"/>
      <w:r w:rsidR="00E62194" w:rsidRPr="00ED3206">
        <w:rPr>
          <w:sz w:val="16"/>
          <w:szCs w:val="16"/>
        </w:rPr>
        <w:t>If</w:t>
      </w:r>
      <w:proofErr w:type="gramEnd"/>
      <w:r w:rsidR="00E62194" w:rsidRPr="00ED3206">
        <w:rPr>
          <w:sz w:val="16"/>
          <w:szCs w:val="16"/>
        </w:rPr>
        <w:t xml:space="preserve"> you are using </w:t>
      </w:r>
      <w:r w:rsidR="00634228">
        <w:rPr>
          <w:sz w:val="16"/>
          <w:szCs w:val="16"/>
        </w:rPr>
        <w:t>W</w:t>
      </w:r>
      <w:r w:rsidR="00E62194" w:rsidRPr="00ED3206">
        <w:rPr>
          <w:sz w:val="16"/>
          <w:szCs w:val="16"/>
        </w:rPr>
        <w:t>indows</w:t>
      </w:r>
      <w:r w:rsidR="00634228">
        <w:rPr>
          <w:sz w:val="16"/>
          <w:szCs w:val="16"/>
        </w:rPr>
        <w:t>,</w:t>
      </w:r>
      <w:r w:rsidR="00E62194" w:rsidRPr="00ED3206">
        <w:rPr>
          <w:sz w:val="16"/>
          <w:szCs w:val="16"/>
        </w:rPr>
        <w:t xml:space="preserve"> make sure to h</w:t>
      </w:r>
      <w:r w:rsidR="00437558" w:rsidRPr="00ED3206">
        <w:rPr>
          <w:sz w:val="16"/>
          <w:szCs w:val="16"/>
        </w:rPr>
        <w:t>ave mysql.exe a</w:t>
      </w:r>
      <w:r w:rsidR="00AB160E" w:rsidRPr="00ED3206">
        <w:rPr>
          <w:sz w:val="16"/>
          <w:szCs w:val="16"/>
        </w:rPr>
        <w:t>dded to your PATH variable.</w:t>
      </w:r>
    </w:p>
    <w:p w:rsidR="005D04DA" w:rsidRPr="008C0319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7459C4" w:rsidRDefault="007459C4" w:rsidP="0051058D">
      <w:pPr>
        <w:pStyle w:val="ListParagraph"/>
        <w:numPr>
          <w:ilvl w:val="0"/>
          <w:numId w:val="18"/>
        </w:numPr>
      </w:pPr>
      <w:r>
        <w:t xml:space="preserve">You can now start the </w:t>
      </w:r>
      <w:proofErr w:type="spellStart"/>
      <w:r>
        <w:t>JBoss</w:t>
      </w:r>
      <w:proofErr w:type="spellEnd"/>
      <w:r>
        <w:t xml:space="preserve"> standalone instance on your computer. Execute:</w:t>
      </w:r>
    </w:p>
    <w:p w:rsidR="007459C4" w:rsidRDefault="002B4D82" w:rsidP="0051058D">
      <w:pPr>
        <w:pStyle w:val="ListParagraph"/>
        <w:numPr>
          <w:ilvl w:val="1"/>
          <w:numId w:val="18"/>
        </w:numPr>
      </w:pPr>
      <w:r w:rsidRPr="008C0319">
        <w:t>bin/</w:t>
      </w:r>
      <w:r w:rsidR="00365832">
        <w:t>standalone</w:t>
      </w:r>
      <w:r w:rsidR="007459C4">
        <w:t>.sh (for Linux)</w:t>
      </w:r>
    </w:p>
    <w:p w:rsidR="007459C4" w:rsidRDefault="002B4D82" w:rsidP="0051058D">
      <w:pPr>
        <w:pStyle w:val="ListParagraph"/>
        <w:numPr>
          <w:ilvl w:val="1"/>
          <w:numId w:val="18"/>
        </w:numPr>
      </w:pPr>
      <w:r w:rsidRPr="008C0319">
        <w:t>bin/</w:t>
      </w:r>
      <w:r w:rsidR="00365832" w:rsidRPr="00365832">
        <w:t xml:space="preserve">standalone.bat </w:t>
      </w:r>
      <w:r w:rsidR="007459C4">
        <w:t>(for windows)</w:t>
      </w:r>
    </w:p>
    <w:p w:rsidR="00523994" w:rsidRDefault="00523994" w:rsidP="007459C4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result:</w:t>
      </w:r>
    </w:p>
    <w:p w:rsidR="00634228" w:rsidRDefault="00523994" w:rsidP="00634228">
      <w:pPr>
        <w:keepNext/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48497D7D" wp14:editId="4660036B">
            <wp:extent cx="5472430" cy="136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3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4" w:rsidRDefault="00634228" w:rsidP="00634228">
      <w:pPr>
        <w:pStyle w:val="Caption"/>
        <w:jc w:val="center"/>
        <w:rPr>
          <w:rFonts w:asciiTheme="minorHAnsi" w:hAnsi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63EA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JBoss</w:t>
      </w:r>
      <w:proofErr w:type="spellEnd"/>
      <w:r>
        <w:t xml:space="preserve"> standalone instance </w:t>
      </w:r>
      <w:proofErr w:type="gramStart"/>
      <w:r>
        <w:t>up  and</w:t>
      </w:r>
      <w:proofErr w:type="gramEnd"/>
      <w:r>
        <w:t xml:space="preserve"> running</w:t>
      </w:r>
    </w:p>
    <w:p w:rsidR="00AB160E" w:rsidRDefault="002B4D82" w:rsidP="007459C4">
      <w:pPr>
        <w:rPr>
          <w:rFonts w:asciiTheme="minorHAnsi" w:hAnsiTheme="minorHAnsi"/>
        </w:rPr>
      </w:pPr>
      <w:r w:rsidRPr="007459C4">
        <w:rPr>
          <w:rFonts w:asciiTheme="minorHAnsi" w:hAnsiTheme="minorHAnsi"/>
        </w:rPr>
        <w:t xml:space="preserve">Your </w:t>
      </w:r>
      <w:proofErr w:type="spellStart"/>
      <w:r w:rsidR="00731ED9">
        <w:rPr>
          <w:rFonts w:asciiTheme="minorHAnsi" w:hAnsiTheme="minorHAnsi"/>
        </w:rPr>
        <w:t>JBoss</w:t>
      </w:r>
      <w:proofErr w:type="spellEnd"/>
      <w:r w:rsidR="00731ED9">
        <w:rPr>
          <w:rFonts w:asciiTheme="minorHAnsi" w:hAnsiTheme="minorHAnsi"/>
        </w:rPr>
        <w:t xml:space="preserve"> standalone instance</w:t>
      </w:r>
      <w:r w:rsidRPr="007459C4">
        <w:rPr>
          <w:rFonts w:asciiTheme="minorHAnsi" w:hAnsiTheme="minorHAnsi"/>
        </w:rPr>
        <w:t xml:space="preserve"> is now ready for sending messages.</w:t>
      </w:r>
    </w:p>
    <w:p w:rsidR="00523994" w:rsidRPr="007459C4" w:rsidRDefault="00523994" w:rsidP="007459C4">
      <w:pPr>
        <w:rPr>
          <w:rFonts w:asciiTheme="minorHAnsi" w:hAnsiTheme="minorHAnsi"/>
        </w:rPr>
      </w:pPr>
    </w:p>
    <w:p w:rsidR="00A12BF4" w:rsidRDefault="007459C4" w:rsidP="00A12BF4">
      <w:pPr>
        <w:pStyle w:val="Heading2"/>
        <w:rPr>
          <w:rFonts w:asciiTheme="minorHAnsi" w:hAnsiTheme="minorHAnsi"/>
        </w:rPr>
      </w:pPr>
      <w:bookmarkStart w:id="10" w:name="_Toc417651684"/>
      <w:r>
        <w:rPr>
          <w:rFonts w:asciiTheme="minorHAnsi" w:hAnsiTheme="minorHAnsi"/>
        </w:rPr>
        <w:t>Virtual box</w:t>
      </w:r>
      <w:bookmarkEnd w:id="10"/>
    </w:p>
    <w:p w:rsidR="00B457AD" w:rsidRPr="00B457AD" w:rsidRDefault="00B457AD" w:rsidP="00B457AD">
      <w:pPr>
        <w:pStyle w:val="Text2"/>
        <w:rPr>
          <w:rFonts w:asciiTheme="minorHAnsi" w:eastAsiaTheme="minorHAnsi" w:hAnsiTheme="minorHAnsi" w:cstheme="minorBidi"/>
          <w:szCs w:val="22"/>
        </w:rPr>
      </w:pPr>
      <w:r w:rsidRPr="00B457AD">
        <w:rPr>
          <w:rFonts w:asciiTheme="minorHAnsi" w:eastAsiaTheme="minorHAnsi" w:hAnsiTheme="minorHAnsi" w:cstheme="minorBidi"/>
          <w:szCs w:val="22"/>
        </w:rPr>
        <w:t>If you intend to install the Virtual box on a different server, skip the next chapter and go directly t</w:t>
      </w:r>
      <w:r w:rsidRPr="00166875">
        <w:rPr>
          <w:rFonts w:asciiTheme="minorHAnsi" w:eastAsiaTheme="minorHAnsi" w:hAnsiTheme="minorHAnsi" w:cstheme="minorBidi"/>
          <w:szCs w:val="22"/>
        </w:rPr>
        <w:t xml:space="preserve">o </w:t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fldChar w:fldCharType="begin"/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instrText xml:space="preserve"> REF _Ref417635752 \r \h  \* MERGEFORMAT </w:instrText>
      </w:r>
      <w:r w:rsidR="00166875" w:rsidRPr="00166875">
        <w:rPr>
          <w:rFonts w:asciiTheme="minorHAnsi" w:eastAsiaTheme="minorHAnsi" w:hAnsiTheme="minorHAnsi" w:cstheme="minorBidi"/>
          <w:i/>
          <w:szCs w:val="22"/>
        </w:rPr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fldChar w:fldCharType="separate"/>
      </w:r>
      <w:r w:rsidR="008363EA">
        <w:rPr>
          <w:rFonts w:asciiTheme="minorHAnsi" w:eastAsiaTheme="minorHAnsi" w:hAnsiTheme="minorHAnsi" w:cstheme="minorBidi"/>
          <w:i/>
          <w:szCs w:val="22"/>
        </w:rPr>
        <w:t>3.2.2</w:t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fldChar w:fldCharType="end"/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t xml:space="preserve"> </w:t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fldChar w:fldCharType="begin"/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instrText xml:space="preserve"> REF _Ref417635774 \h  \* MERGEFORMAT </w:instrText>
      </w:r>
      <w:r w:rsidR="00166875" w:rsidRPr="00166875">
        <w:rPr>
          <w:rFonts w:asciiTheme="minorHAnsi" w:eastAsiaTheme="minorHAnsi" w:hAnsiTheme="minorHAnsi" w:cstheme="minorBidi"/>
          <w:i/>
          <w:szCs w:val="22"/>
        </w:rPr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fldChar w:fldCharType="separate"/>
      </w:r>
      <w:r w:rsidR="008363EA" w:rsidRPr="008363EA">
        <w:rPr>
          <w:rFonts w:asciiTheme="minorHAnsi" w:hAnsiTheme="minorHAnsi"/>
          <w:i/>
        </w:rPr>
        <w:t>Installation of the Virtual box on another server</w:t>
      </w:r>
      <w:r w:rsidR="00166875" w:rsidRPr="00166875">
        <w:rPr>
          <w:rFonts w:asciiTheme="minorHAnsi" w:eastAsiaTheme="minorHAnsi" w:hAnsiTheme="minorHAnsi" w:cstheme="minorBidi"/>
          <w:i/>
          <w:szCs w:val="22"/>
        </w:rPr>
        <w:fldChar w:fldCharType="end"/>
      </w:r>
      <w:r w:rsidR="00166875">
        <w:rPr>
          <w:rFonts w:asciiTheme="minorHAnsi" w:eastAsiaTheme="minorHAnsi" w:hAnsiTheme="minorHAnsi" w:cstheme="minorBidi"/>
          <w:i/>
          <w:szCs w:val="22"/>
        </w:rPr>
        <w:t>.</w:t>
      </w:r>
    </w:p>
    <w:p w:rsidR="007459C4" w:rsidRDefault="007459C4" w:rsidP="007459C4">
      <w:pPr>
        <w:pStyle w:val="Heading3"/>
      </w:pPr>
      <w:bookmarkStart w:id="11" w:name="_Ref417636256"/>
      <w:bookmarkStart w:id="12" w:name="_Ref417636260"/>
      <w:bookmarkStart w:id="13" w:name="_Toc417651685"/>
      <w:r w:rsidRPr="007459C4">
        <w:t>Local installation</w:t>
      </w:r>
      <w:r w:rsidR="00B457AD">
        <w:t xml:space="preserve"> of the Virtual box</w:t>
      </w:r>
      <w:bookmarkEnd w:id="11"/>
      <w:bookmarkEnd w:id="12"/>
      <w:bookmarkEnd w:id="13"/>
    </w:p>
    <w:p w:rsidR="007B0CB8" w:rsidRPr="007B0CB8" w:rsidRDefault="007B0CB8" w:rsidP="0051058D">
      <w:pPr>
        <w:pStyle w:val="ListParagraph"/>
        <w:numPr>
          <w:ilvl w:val="0"/>
          <w:numId w:val="19"/>
        </w:numPr>
      </w:pPr>
      <w:r>
        <w:t xml:space="preserve">Start Oracle VM </w:t>
      </w:r>
      <w:proofErr w:type="spellStart"/>
      <w:r>
        <w:t>VirtualBox</w:t>
      </w:r>
      <w:proofErr w:type="spellEnd"/>
    </w:p>
    <w:p w:rsidR="00ED3206" w:rsidRDefault="007459C4" w:rsidP="0051058D">
      <w:pPr>
        <w:pStyle w:val="ListParagraph"/>
        <w:numPr>
          <w:ilvl w:val="0"/>
          <w:numId w:val="19"/>
        </w:numPr>
      </w:pPr>
      <w:r w:rsidRPr="008C0319">
        <w:t xml:space="preserve">Import the Virtual </w:t>
      </w:r>
      <w:r w:rsidRPr="007459C4">
        <w:t>box appliance</w:t>
      </w:r>
      <w:r w:rsidRPr="008C0319">
        <w:t xml:space="preserve"> file by clicking on the menu </w:t>
      </w:r>
      <w:r w:rsidR="007B0CB8">
        <w:t>"</w:t>
      </w:r>
      <w:r w:rsidRPr="008C0319">
        <w:t>File -&gt; Import appliance</w:t>
      </w:r>
      <w:r w:rsidR="007B0CB8">
        <w:t>".</w:t>
      </w:r>
      <w:r>
        <w:t xml:space="preserve"> </w:t>
      </w:r>
      <w:r w:rsidR="00731ED9">
        <w:t>S</w:t>
      </w:r>
      <w:r>
        <w:t>elect the eDelivery</w:t>
      </w:r>
      <w:r w:rsidR="00731ED9">
        <w:t>-3.0.0</w:t>
      </w:r>
      <w:r>
        <w:t xml:space="preserve">.ova file from your computer, click </w:t>
      </w:r>
      <w:r w:rsidR="00731ED9">
        <w:t>on the "</w:t>
      </w:r>
      <w:r>
        <w:t>open</w:t>
      </w:r>
      <w:r w:rsidR="00731ED9">
        <w:t>" button</w:t>
      </w:r>
      <w:r>
        <w:t xml:space="preserve"> and the</w:t>
      </w:r>
      <w:r w:rsidR="00731ED9">
        <w:t>n the</w:t>
      </w:r>
      <w:r>
        <w:t xml:space="preserve"> </w:t>
      </w:r>
      <w:r w:rsidR="00731ED9">
        <w:t>"</w:t>
      </w:r>
      <w:r>
        <w:t>next</w:t>
      </w:r>
      <w:r w:rsidR="00731ED9">
        <w:t>" button</w:t>
      </w:r>
      <w:r>
        <w:t xml:space="preserve"> on the following screen.</w:t>
      </w:r>
      <w:r w:rsidRPr="008C0319">
        <w:br/>
      </w:r>
      <w:r w:rsidR="00731ED9">
        <w:sym w:font="Wingdings 2" w:char="F043"/>
      </w:r>
      <w:r w:rsidR="00731ED9">
        <w:t xml:space="preserve"> </w:t>
      </w:r>
      <w:r w:rsidRPr="008C0319">
        <w:t>Do not activate the option of</w:t>
      </w:r>
      <w:r>
        <w:t xml:space="preserve"> reinitializing the mac-address in the screen you see now, but just click </w:t>
      </w:r>
      <w:r w:rsidR="00731ED9">
        <w:t>on "</w:t>
      </w:r>
      <w:r>
        <w:t>Import</w:t>
      </w:r>
      <w:r w:rsidR="00731ED9">
        <w:t>"</w:t>
      </w:r>
      <w:r>
        <w:t xml:space="preserve"> to start the import process.</w:t>
      </w:r>
    </w:p>
    <w:p w:rsidR="0066338A" w:rsidRDefault="007459C4" w:rsidP="0051058D">
      <w:pPr>
        <w:pStyle w:val="ListParagraph"/>
        <w:numPr>
          <w:ilvl w:val="0"/>
          <w:numId w:val="19"/>
        </w:numPr>
      </w:pPr>
      <w:r w:rsidRPr="00ED3206">
        <w:t xml:space="preserve">Start the virtual machine from the Oracle </w:t>
      </w:r>
      <w:proofErr w:type="spellStart"/>
      <w:r w:rsidRPr="00ED3206">
        <w:t>VirtualBox</w:t>
      </w:r>
      <w:proofErr w:type="spellEnd"/>
      <w:r w:rsidRPr="00ED3206">
        <w:t xml:space="preserve"> Manager, as soon as it is started up, showing the login prompt, the </w:t>
      </w:r>
      <w:r w:rsidR="00731ED9" w:rsidRPr="00ED3206">
        <w:t>virtual box</w:t>
      </w:r>
      <w:r w:rsidRPr="00ED3206">
        <w:t xml:space="preserve"> is ready for receiving</w:t>
      </w:r>
      <w:r w:rsidR="00731ED9" w:rsidRPr="00ED3206">
        <w:t>/sending</w:t>
      </w:r>
      <w:r w:rsidR="00ED3206">
        <w:t xml:space="preserve"> documents</w:t>
      </w:r>
    </w:p>
    <w:p w:rsidR="007459C4" w:rsidRDefault="0066338A" w:rsidP="0051058D">
      <w:pPr>
        <w:pStyle w:val="ListParagraph"/>
        <w:numPr>
          <w:ilvl w:val="0"/>
          <w:numId w:val="19"/>
        </w:numPr>
      </w:pPr>
      <w:r w:rsidRPr="0066338A">
        <w:t xml:space="preserve">In order to allow the Virtual box to send messages to your local </w:t>
      </w:r>
      <w:proofErr w:type="spellStart"/>
      <w:r w:rsidRPr="0066338A">
        <w:t>JBoss</w:t>
      </w:r>
      <w:proofErr w:type="spellEnd"/>
      <w:r w:rsidRPr="0066338A">
        <w:t xml:space="preserve"> instance, you now need to configure</w:t>
      </w:r>
      <w:r>
        <w:t xml:space="preserve"> your local IP address in the Virtual box:</w:t>
      </w:r>
    </w:p>
    <w:p w:rsidR="0066338A" w:rsidRDefault="00634228" w:rsidP="0051058D">
      <w:pPr>
        <w:pStyle w:val="ListParagraph"/>
        <w:numPr>
          <w:ilvl w:val="1"/>
          <w:numId w:val="19"/>
        </w:numPr>
      </w:pPr>
      <w:r>
        <w:t>Firstly, i</w:t>
      </w:r>
      <w:r w:rsidR="0098286F">
        <w:t>dentify your local IP</w:t>
      </w:r>
      <w:r>
        <w:t>. We will refer to it as</w:t>
      </w:r>
      <w:r w:rsidR="0098286F">
        <w:t xml:space="preserve"> </w:t>
      </w:r>
      <w:r w:rsidR="00514E76">
        <w:t>"W.X.Y.Z":</w:t>
      </w:r>
    </w:p>
    <w:p w:rsidR="0098286F" w:rsidRDefault="0098286F" w:rsidP="0051058D">
      <w:pPr>
        <w:pStyle w:val="ListParagraph"/>
        <w:numPr>
          <w:ilvl w:val="2"/>
          <w:numId w:val="19"/>
        </w:numPr>
      </w:pPr>
      <w:r>
        <w:t>Windows : open a command prompt and type "ipconfig"</w:t>
      </w:r>
    </w:p>
    <w:p w:rsidR="0098286F" w:rsidRDefault="0098286F" w:rsidP="0098286F">
      <w:pPr>
        <w:pStyle w:val="ListParagraph"/>
        <w:ind w:left="2160"/>
      </w:pPr>
      <w:r>
        <w:rPr>
          <w:noProof/>
          <w:lang w:eastAsia="ko-KR"/>
        </w:rPr>
        <w:drawing>
          <wp:inline distT="0" distB="0" distL="0" distR="0" wp14:anchorId="6FB52624" wp14:editId="1385147D">
            <wp:extent cx="4191635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86F" w:rsidRDefault="0098286F" w:rsidP="0051058D">
      <w:pPr>
        <w:pStyle w:val="ListParagraph"/>
        <w:numPr>
          <w:ilvl w:val="2"/>
          <w:numId w:val="19"/>
        </w:numPr>
      </w:pPr>
      <w:r>
        <w:t>Linux: type "</w:t>
      </w:r>
      <w:proofErr w:type="spellStart"/>
      <w:r>
        <w:t>ifconfig</w:t>
      </w:r>
      <w:proofErr w:type="spellEnd"/>
      <w:r>
        <w:t>" in a shell:</w:t>
      </w:r>
    </w:p>
    <w:p w:rsidR="0098286F" w:rsidRDefault="0049566E" w:rsidP="00514E76">
      <w:pPr>
        <w:pStyle w:val="ListParagraph"/>
        <w:ind w:left="2160"/>
      </w:pPr>
      <w:r>
        <w:rPr>
          <w:noProof/>
          <w:lang w:eastAsia="ko-KR"/>
        </w:rPr>
        <w:lastRenderedPageBreak/>
        <w:drawing>
          <wp:inline distT="0" distB="0" distL="0" distR="0" wp14:anchorId="736FB7FA" wp14:editId="1FF1F758">
            <wp:extent cx="2704117" cy="1938528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17" cy="193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76" w:rsidRDefault="00514E76" w:rsidP="0051058D">
      <w:pPr>
        <w:pStyle w:val="ListParagraph"/>
        <w:numPr>
          <w:ilvl w:val="1"/>
          <w:numId w:val="19"/>
        </w:numPr>
      </w:pPr>
      <w:r>
        <w:t xml:space="preserve">Click on this </w:t>
      </w:r>
      <w:hyperlink r:id="rId22" w:history="1">
        <w:r w:rsidRPr="00514E76">
          <w:rPr>
            <w:rStyle w:val="Hyperlink"/>
          </w:rPr>
          <w:t>link</w:t>
        </w:r>
      </w:hyperlink>
      <w:r>
        <w:t xml:space="preserve"> and replace "Undefined address" with </w:t>
      </w:r>
      <w:r w:rsidR="004D04CF">
        <w:t>"http://W.X.Y.Z/domibus</w:t>
      </w:r>
      <w:r>
        <w:t>:</w:t>
      </w:r>
      <w:r w:rsidR="004D04CF">
        <w:t>8080/services/</w:t>
      </w:r>
      <w:proofErr w:type="spellStart"/>
      <w:r w:rsidR="004D04CF">
        <w:t>msh</w:t>
      </w:r>
      <w:proofErr w:type="spellEnd"/>
      <w:r w:rsidR="004D04CF">
        <w:t>" where W.X.Y.Z is your local IP:</w:t>
      </w:r>
    </w:p>
    <w:p w:rsidR="00514E76" w:rsidRDefault="004D04CF" w:rsidP="00514E76">
      <w:pPr>
        <w:pStyle w:val="ListParagraph"/>
        <w:ind w:left="1440"/>
      </w:pPr>
      <w:r>
        <w:rPr>
          <w:noProof/>
          <w:lang w:eastAsia="ko-KR"/>
        </w:rPr>
        <w:drawing>
          <wp:inline distT="0" distB="0" distL="0" distR="0">
            <wp:extent cx="3650284" cy="3255052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60" cy="32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76" w:rsidRDefault="00514E76" w:rsidP="0051058D">
      <w:pPr>
        <w:pStyle w:val="ListParagraph"/>
        <w:numPr>
          <w:ilvl w:val="1"/>
          <w:numId w:val="19"/>
        </w:numPr>
      </w:pPr>
      <w:r>
        <w:t>Click on the "Save" button</w:t>
      </w:r>
    </w:p>
    <w:p w:rsidR="00514E76" w:rsidRDefault="00514E76" w:rsidP="00514E76">
      <w:pPr>
        <w:pStyle w:val="ListParagraph"/>
        <w:ind w:left="1440"/>
      </w:pPr>
    </w:p>
    <w:p w:rsidR="00B457AD" w:rsidRPr="00ED3206" w:rsidRDefault="00B457AD" w:rsidP="00B457AD">
      <w:pPr>
        <w:rPr>
          <w:rFonts w:asciiTheme="minorHAnsi" w:eastAsiaTheme="minorHAnsi" w:hAnsiTheme="minorHAnsi" w:cstheme="minorBidi"/>
          <w:szCs w:val="22"/>
        </w:rPr>
      </w:pPr>
      <w:r w:rsidRPr="00ED3206">
        <w:rPr>
          <w:rFonts w:asciiTheme="minorHAnsi" w:eastAsiaTheme="minorHAnsi" w:hAnsiTheme="minorHAnsi" w:cstheme="minorBidi"/>
          <w:szCs w:val="22"/>
        </w:rPr>
        <w:t>Expected result:</w:t>
      </w:r>
      <w:r w:rsidR="00AE4037">
        <w:rPr>
          <w:rFonts w:asciiTheme="minorHAnsi" w:eastAsiaTheme="minorHAnsi" w:hAnsiTheme="minorHAnsi" w:cstheme="minorBidi"/>
          <w:szCs w:val="22"/>
        </w:rPr>
        <w:t xml:space="preserve"> the Virtual box is up and running</w:t>
      </w:r>
    </w:p>
    <w:p w:rsidR="00B457AD" w:rsidRDefault="00B457AD" w:rsidP="00B457AD">
      <w:r>
        <w:rPr>
          <w:noProof/>
          <w:lang w:eastAsia="ko-KR"/>
        </w:rPr>
        <w:drawing>
          <wp:inline distT="0" distB="0" distL="0" distR="0" wp14:anchorId="2817E41E" wp14:editId="37970ACC">
            <wp:extent cx="5464175" cy="22237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7AD" w:rsidRDefault="00B457AD" w:rsidP="00514E76">
      <w:pPr>
        <w:pStyle w:val="ListParagraph"/>
        <w:ind w:left="1440"/>
      </w:pPr>
    </w:p>
    <w:p w:rsidR="00514E76" w:rsidRPr="00523994" w:rsidRDefault="00523994" w:rsidP="00523994">
      <w:pPr>
        <w:rPr>
          <w:rFonts w:asciiTheme="minorHAnsi" w:hAnsiTheme="minorHAnsi"/>
        </w:rPr>
      </w:pPr>
      <w:r w:rsidRPr="00523994">
        <w:rPr>
          <w:rFonts w:asciiTheme="minorHAnsi" w:hAnsiTheme="minorHAnsi"/>
        </w:rPr>
        <w:lastRenderedPageBreak/>
        <w:t>Your Virtual box is now ready to send/receive messages.</w:t>
      </w:r>
    </w:p>
    <w:p w:rsidR="0066338A" w:rsidRPr="00ED3206" w:rsidRDefault="0066338A" w:rsidP="00ED3206"/>
    <w:p w:rsidR="007459C4" w:rsidRDefault="007459C4" w:rsidP="007459C4">
      <w:pPr>
        <w:pStyle w:val="Heading3"/>
      </w:pPr>
      <w:bookmarkStart w:id="14" w:name="_Ref417635752"/>
      <w:bookmarkStart w:id="15" w:name="_Ref417635774"/>
      <w:bookmarkStart w:id="16" w:name="_Toc417651686"/>
      <w:r w:rsidRPr="007459C4">
        <w:t xml:space="preserve">Installation </w:t>
      </w:r>
      <w:r w:rsidR="00B457AD">
        <w:t xml:space="preserve">of the Virtual box </w:t>
      </w:r>
      <w:r w:rsidRPr="007459C4">
        <w:t>on another server</w:t>
      </w:r>
      <w:bookmarkEnd w:id="14"/>
      <w:bookmarkEnd w:id="15"/>
      <w:bookmarkEnd w:id="16"/>
    </w:p>
    <w:p w:rsidR="00B457AD" w:rsidRDefault="00166875" w:rsidP="00B457AD">
      <w:pPr>
        <w:pStyle w:val="Text3"/>
        <w:rPr>
          <w:rFonts w:asciiTheme="minorHAnsi" w:hAnsiTheme="minorHAnsi"/>
        </w:rPr>
      </w:pPr>
      <w:r w:rsidRPr="00166875">
        <w:rPr>
          <w:rFonts w:asciiTheme="minorHAnsi" w:hAnsiTheme="minorHAnsi"/>
        </w:rPr>
        <w:t>To install the Virtual box</w:t>
      </w:r>
      <w:r>
        <w:rPr>
          <w:rFonts w:asciiTheme="minorHAnsi" w:hAnsiTheme="minorHAnsi"/>
        </w:rPr>
        <w:t xml:space="preserve"> on a remote machine, you will need to follow these different steps:</w:t>
      </w:r>
    </w:p>
    <w:p w:rsidR="00166875" w:rsidRDefault="00166875" w:rsidP="0051058D">
      <w:pPr>
        <w:pStyle w:val="Text3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Install the virtual box</w:t>
      </w:r>
      <w:r w:rsidR="00DD3249">
        <w:rPr>
          <w:rFonts w:asciiTheme="minorHAnsi" w:hAnsiTheme="minorHAnsi"/>
        </w:rPr>
        <w:t xml:space="preserve"> on the remote machine:</w:t>
      </w:r>
    </w:p>
    <w:p w:rsidR="00166875" w:rsidRDefault="00DD3249" w:rsidP="0051058D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On the remote machine, f</w:t>
      </w:r>
      <w:r w:rsidR="00166875">
        <w:rPr>
          <w:rFonts w:asciiTheme="minorHAnsi" w:hAnsiTheme="minorHAnsi"/>
        </w:rPr>
        <w:t xml:space="preserve">ollow the steps of the chapter </w:t>
      </w:r>
      <w:r w:rsidR="00166875" w:rsidRPr="00DD3249">
        <w:rPr>
          <w:rFonts w:asciiTheme="minorHAnsi" w:hAnsiTheme="minorHAnsi"/>
          <w:i/>
        </w:rPr>
        <w:fldChar w:fldCharType="begin"/>
      </w:r>
      <w:r w:rsidR="00166875" w:rsidRPr="00DD3249">
        <w:rPr>
          <w:rFonts w:asciiTheme="minorHAnsi" w:hAnsiTheme="minorHAnsi"/>
          <w:i/>
        </w:rPr>
        <w:instrText xml:space="preserve"> REF _Ref417636260 \r \h </w:instrText>
      </w:r>
      <w:r w:rsidRPr="00DD3249">
        <w:rPr>
          <w:rFonts w:asciiTheme="minorHAnsi" w:hAnsiTheme="minorHAnsi"/>
          <w:i/>
        </w:rPr>
        <w:instrText xml:space="preserve"> \* MERGEFORMAT </w:instrText>
      </w:r>
      <w:r w:rsidR="00166875" w:rsidRPr="00DD3249">
        <w:rPr>
          <w:rFonts w:asciiTheme="minorHAnsi" w:hAnsiTheme="minorHAnsi"/>
          <w:i/>
        </w:rPr>
      </w:r>
      <w:r w:rsidR="00166875" w:rsidRPr="00DD3249">
        <w:rPr>
          <w:rFonts w:asciiTheme="minorHAnsi" w:hAnsiTheme="minorHAnsi"/>
          <w:i/>
        </w:rPr>
        <w:fldChar w:fldCharType="separate"/>
      </w:r>
      <w:r w:rsidR="008363EA">
        <w:rPr>
          <w:rFonts w:asciiTheme="minorHAnsi" w:hAnsiTheme="minorHAnsi"/>
          <w:i/>
        </w:rPr>
        <w:t>3.2.1</w:t>
      </w:r>
      <w:r w:rsidR="00166875" w:rsidRPr="00DD3249">
        <w:rPr>
          <w:rFonts w:asciiTheme="minorHAnsi" w:hAnsiTheme="minorHAnsi"/>
          <w:i/>
        </w:rPr>
        <w:fldChar w:fldCharType="end"/>
      </w:r>
      <w:r w:rsidR="00166875" w:rsidRPr="00DD3249">
        <w:rPr>
          <w:rFonts w:asciiTheme="minorHAnsi" w:hAnsiTheme="minorHAnsi"/>
          <w:i/>
        </w:rPr>
        <w:t xml:space="preserve"> </w:t>
      </w:r>
      <w:r w:rsidR="00166875" w:rsidRPr="00DD3249">
        <w:rPr>
          <w:rFonts w:asciiTheme="minorHAnsi" w:hAnsiTheme="minorHAnsi"/>
          <w:i/>
        </w:rPr>
        <w:fldChar w:fldCharType="begin"/>
      </w:r>
      <w:r w:rsidR="00166875" w:rsidRPr="00DD3249">
        <w:rPr>
          <w:rFonts w:asciiTheme="minorHAnsi" w:hAnsiTheme="minorHAnsi"/>
          <w:i/>
        </w:rPr>
        <w:instrText xml:space="preserve"> REF _Ref417636256 \h </w:instrText>
      </w:r>
      <w:r w:rsidRPr="00DD3249">
        <w:rPr>
          <w:rFonts w:asciiTheme="minorHAnsi" w:hAnsiTheme="minorHAnsi"/>
          <w:i/>
        </w:rPr>
        <w:instrText xml:space="preserve"> \* MERGEFORMAT </w:instrText>
      </w:r>
      <w:r w:rsidR="00166875" w:rsidRPr="00DD3249">
        <w:rPr>
          <w:rFonts w:asciiTheme="minorHAnsi" w:hAnsiTheme="minorHAnsi"/>
          <w:i/>
        </w:rPr>
      </w:r>
      <w:r w:rsidR="00166875" w:rsidRPr="00DD3249">
        <w:rPr>
          <w:rFonts w:asciiTheme="minorHAnsi" w:hAnsiTheme="minorHAnsi"/>
          <w:i/>
        </w:rPr>
        <w:fldChar w:fldCharType="separate"/>
      </w:r>
      <w:r w:rsidR="008363EA" w:rsidRPr="008363EA">
        <w:rPr>
          <w:rFonts w:asciiTheme="minorHAnsi" w:hAnsiTheme="minorHAnsi"/>
          <w:i/>
        </w:rPr>
        <w:t>Local installation of the Virtual box</w:t>
      </w:r>
      <w:r w:rsidR="00166875" w:rsidRPr="00DD3249">
        <w:rPr>
          <w:rFonts w:asciiTheme="minorHAnsi" w:hAnsiTheme="minorHAnsi"/>
          <w:i/>
        </w:rPr>
        <w:fldChar w:fldCharType="end"/>
      </w:r>
    </w:p>
    <w:p w:rsidR="00903077" w:rsidRPr="00903077" w:rsidRDefault="00DD3249" w:rsidP="00903077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you </w:t>
      </w:r>
      <w:r w:rsidRPr="00DD3249">
        <w:rPr>
          <w:rFonts w:asciiTheme="minorHAnsi" w:hAnsiTheme="minorHAnsi"/>
        </w:rPr>
        <w:t>replace "Undefined address" with your local IP</w:t>
      </w:r>
      <w:r>
        <w:rPr>
          <w:rFonts w:asciiTheme="minorHAnsi" w:hAnsiTheme="minorHAnsi"/>
        </w:rPr>
        <w:t xml:space="preserve"> make sure W.X.Y.Z is your local IP, not the remote machine IP</w:t>
      </w:r>
    </w:p>
    <w:p w:rsidR="00166875" w:rsidRDefault="00166875" w:rsidP="0051058D">
      <w:pPr>
        <w:pStyle w:val="Text3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Configure the port forwarding</w:t>
      </w:r>
      <w:r w:rsidR="00DD3249">
        <w:rPr>
          <w:rFonts w:asciiTheme="minorHAnsi" w:hAnsiTheme="minorHAnsi"/>
        </w:rPr>
        <w:t xml:space="preserve"> on the remote machine:</w:t>
      </w:r>
    </w:p>
    <w:p w:rsidR="00DD3249" w:rsidRDefault="00DD3249" w:rsidP="0051058D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the remote machine, in Oracle VM </w:t>
      </w:r>
      <w:proofErr w:type="spellStart"/>
      <w:r>
        <w:rPr>
          <w:rFonts w:asciiTheme="minorHAnsi" w:hAnsiTheme="minorHAnsi"/>
        </w:rPr>
        <w:t>Virtualbox</w:t>
      </w:r>
      <w:proofErr w:type="spellEnd"/>
      <w:r>
        <w:rPr>
          <w:rFonts w:asciiTheme="minorHAnsi" w:hAnsiTheme="minorHAnsi"/>
        </w:rPr>
        <w:t>, click on "Devices&gt;Network&gt;Network Settings…"</w:t>
      </w:r>
    </w:p>
    <w:p w:rsidR="00DD3249" w:rsidRDefault="00DD3249" w:rsidP="00DD3249">
      <w:pPr>
        <w:pStyle w:val="Text3"/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ko-KR"/>
        </w:rPr>
        <w:drawing>
          <wp:inline distT="0" distB="0" distL="0" distR="0" wp14:anchorId="3885FAEB" wp14:editId="06F7D5CD">
            <wp:extent cx="5464175" cy="202628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249" w:rsidRDefault="00DD3249" w:rsidP="0051058D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In the next window, click on "Port forwarding":</w:t>
      </w:r>
    </w:p>
    <w:p w:rsidR="00DD3249" w:rsidRDefault="00DD3249" w:rsidP="00DD3249">
      <w:pPr>
        <w:pStyle w:val="Text3"/>
        <w:ind w:left="1440"/>
        <w:rPr>
          <w:rFonts w:asciiTheme="minorHAnsi" w:hAnsiTheme="minorHAnsi"/>
        </w:rPr>
      </w:pPr>
      <w:r>
        <w:rPr>
          <w:noProof/>
          <w:lang w:eastAsia="ko-KR"/>
        </w:rPr>
        <w:drawing>
          <wp:inline distT="0" distB="0" distL="0" distR="0" wp14:anchorId="6CD1D770" wp14:editId="4942C5D8">
            <wp:extent cx="3823882" cy="242133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4344" cy="24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49" w:rsidRDefault="00DD3249" w:rsidP="0051058D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 the following forwarding rules:</w:t>
      </w:r>
    </w:p>
    <w:p w:rsidR="00DD3249" w:rsidRDefault="00302D24" w:rsidP="00DD3249">
      <w:pPr>
        <w:pStyle w:val="Text3"/>
        <w:ind w:left="1440"/>
        <w:rPr>
          <w:rFonts w:asciiTheme="minorHAnsi" w:hAnsiTheme="minorHAnsi"/>
        </w:rPr>
      </w:pPr>
      <w:r>
        <w:rPr>
          <w:noProof/>
          <w:lang w:eastAsia="ko-KR"/>
        </w:rPr>
        <w:lastRenderedPageBreak/>
        <w:drawing>
          <wp:inline distT="0" distB="0" distL="0" distR="0" wp14:anchorId="5E62FF7D" wp14:editId="12DFCF8A">
            <wp:extent cx="4487995" cy="238475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3733" cy="23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77" w:rsidRDefault="00903077" w:rsidP="00903077">
      <w:pPr>
        <w:pStyle w:val="Text3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Configure the JMS endpoint address on the remote machine</w:t>
      </w:r>
    </w:p>
    <w:p w:rsidR="00903077" w:rsidRDefault="00903077" w:rsidP="00903077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the remote machine, click on the following </w:t>
      </w:r>
      <w:hyperlink r:id="rId28" w:history="1">
        <w:r w:rsidRPr="00903077">
          <w:rPr>
            <w:rStyle w:val="Hyperlink"/>
            <w:rFonts w:asciiTheme="minorHAnsi" w:hAnsiTheme="minorHAnsi"/>
          </w:rPr>
          <w:t>link</w:t>
        </w:r>
      </w:hyperlink>
    </w:p>
    <w:p w:rsidR="00903077" w:rsidRDefault="00903077" w:rsidP="00903077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Identify the IP of the remote machine (or its host name). We will refer to that IP as "I.J.K.L".</w:t>
      </w:r>
    </w:p>
    <w:p w:rsidR="00903077" w:rsidRDefault="00903077" w:rsidP="00903077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Scroll in the document and change the host value from 0.0.0.0 to I.J.KL (line 323):</w:t>
      </w:r>
    </w:p>
    <w:p w:rsidR="00903077" w:rsidRPr="00903077" w:rsidRDefault="00903077" w:rsidP="00903077">
      <w:pPr>
        <w:pStyle w:val="Text3"/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ko-KR"/>
        </w:rPr>
        <w:drawing>
          <wp:inline distT="0" distB="0" distL="0" distR="0" wp14:anchorId="21E333C0" wp14:editId="244520D2">
            <wp:extent cx="4286757" cy="269930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20" cy="269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77" w:rsidRDefault="00903077" w:rsidP="00903077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 w:rsidRPr="00903077">
        <w:rPr>
          <w:rFonts w:asciiTheme="minorHAnsi" w:hAnsiTheme="minorHAnsi"/>
        </w:rPr>
        <w:t>C</w:t>
      </w:r>
      <w:r w:rsidRPr="00903077">
        <w:rPr>
          <w:rFonts w:asciiTheme="minorHAnsi" w:hAnsiTheme="minorHAnsi"/>
        </w:rPr>
        <w:t>lick on the "Save" button</w:t>
      </w:r>
    </w:p>
    <w:p w:rsidR="00407BB0" w:rsidRPr="00903077" w:rsidRDefault="00407BB0" w:rsidP="00407BB0">
      <w:pPr>
        <w:pStyle w:val="Text3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Restart the Virtual box by clicking on "Machine &gt; Reset"</w:t>
      </w:r>
    </w:p>
    <w:p w:rsidR="00DD3249" w:rsidRDefault="00DD3249" w:rsidP="0051058D">
      <w:pPr>
        <w:pStyle w:val="Text3"/>
        <w:numPr>
          <w:ilvl w:val="0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Configure your local </w:t>
      </w:r>
      <w:proofErr w:type="spellStart"/>
      <w:r>
        <w:rPr>
          <w:rFonts w:asciiTheme="minorHAnsi" w:hAnsiTheme="minorHAnsi"/>
        </w:rPr>
        <w:t>JBoss</w:t>
      </w:r>
      <w:proofErr w:type="spellEnd"/>
      <w:r>
        <w:rPr>
          <w:rFonts w:asciiTheme="minorHAnsi" w:hAnsiTheme="minorHAnsi"/>
        </w:rPr>
        <w:t xml:space="preserve"> instance</w:t>
      </w:r>
    </w:p>
    <w:p w:rsidR="00DD3249" w:rsidRDefault="00DD3249" w:rsidP="0051058D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Make sure your local </w:t>
      </w:r>
      <w:proofErr w:type="spellStart"/>
      <w:r>
        <w:rPr>
          <w:rFonts w:asciiTheme="minorHAnsi" w:hAnsiTheme="minorHAnsi"/>
        </w:rPr>
        <w:t>JBoss</w:t>
      </w:r>
      <w:proofErr w:type="spellEnd"/>
      <w:r>
        <w:rPr>
          <w:rFonts w:asciiTheme="minorHAnsi" w:hAnsiTheme="minorHAnsi"/>
        </w:rPr>
        <w:t xml:space="preserve"> instance is started</w:t>
      </w:r>
    </w:p>
    <w:p w:rsidR="00DD3249" w:rsidRPr="00634228" w:rsidRDefault="00D60F0B" w:rsidP="0051058D">
      <w:pPr>
        <w:pStyle w:val="Text3"/>
        <w:numPr>
          <w:ilvl w:val="1"/>
          <w:numId w:val="20"/>
        </w:numPr>
        <w:rPr>
          <w:rFonts w:asciiTheme="minorHAnsi" w:hAnsiTheme="minorHAnsi"/>
        </w:rPr>
      </w:pPr>
      <w:r>
        <w:rPr>
          <w:rFonts w:asciiTheme="minorHAnsi" w:hAnsiTheme="minorHAnsi"/>
        </w:rPr>
        <w:t>Edit the file "</w:t>
      </w:r>
      <w:r w:rsidRPr="008C0319">
        <w:t>&lt;</w:t>
      </w:r>
      <w:r>
        <w:t>e-Delivery</w:t>
      </w:r>
      <w:r w:rsidRPr="008C0319">
        <w:t xml:space="preserve"> installation</w:t>
      </w:r>
      <w:r w:rsidR="00634228">
        <w:t xml:space="preserve"> </w:t>
      </w:r>
      <w:r w:rsidRPr="00634228">
        <w:rPr>
          <w:rFonts w:asciiTheme="minorHAnsi" w:hAnsiTheme="minorHAnsi"/>
        </w:rPr>
        <w:t xml:space="preserve">Path&gt;/modules/eu/europa/ec/cipa/configuration/main/domibus/pmodes/partner.pmodes.xml and replace the value </w:t>
      </w:r>
      <w:r w:rsidR="00DD3249" w:rsidRPr="00634228">
        <w:rPr>
          <w:rFonts w:asciiTheme="minorHAnsi" w:hAnsiTheme="minorHAnsi"/>
        </w:rPr>
        <w:t xml:space="preserve">"192.168.56.11" with the remote machine </w:t>
      </w:r>
      <w:r w:rsidR="00710CCE" w:rsidRPr="00634228">
        <w:rPr>
          <w:rFonts w:asciiTheme="minorHAnsi" w:hAnsiTheme="minorHAnsi"/>
        </w:rPr>
        <w:t>IP</w:t>
      </w:r>
      <w:r w:rsidR="003E79C1" w:rsidRPr="00634228">
        <w:rPr>
          <w:rFonts w:asciiTheme="minorHAnsi" w:hAnsiTheme="minorHAnsi"/>
        </w:rPr>
        <w:t xml:space="preserve"> "I.J.K.L"</w:t>
      </w:r>
      <w:r w:rsidR="00634228">
        <w:rPr>
          <w:rFonts w:asciiTheme="minorHAnsi" w:hAnsiTheme="minorHAnsi"/>
        </w:rPr>
        <w:t xml:space="preserve"> (or its host name)</w:t>
      </w:r>
      <w:r w:rsidR="00710CCE" w:rsidRPr="00634228">
        <w:rPr>
          <w:rFonts w:asciiTheme="minorHAnsi" w:hAnsiTheme="minorHAnsi"/>
        </w:rPr>
        <w:t>:</w:t>
      </w:r>
    </w:p>
    <w:p w:rsidR="00D60F0B" w:rsidRDefault="00D60F0B" w:rsidP="00D60F0B">
      <w:pPr>
        <w:pStyle w:val="Text3"/>
        <w:ind w:left="144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ko-KR"/>
        </w:rPr>
        <w:lastRenderedPageBreak/>
        <w:drawing>
          <wp:inline distT="0" distB="0" distL="0" distR="0">
            <wp:extent cx="4486035" cy="15654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53" cy="156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C1" w:rsidRDefault="003E79C1" w:rsidP="00407BB0">
      <w:pPr>
        <w:pStyle w:val="Text3"/>
        <w:rPr>
          <w:rFonts w:asciiTheme="minorHAnsi" w:hAnsiTheme="minorHAnsi"/>
        </w:rPr>
      </w:pPr>
    </w:p>
    <w:p w:rsidR="00710CCE" w:rsidRDefault="0029716B" w:rsidP="0029716B">
      <w:pPr>
        <w:pStyle w:val="Heading4"/>
      </w:pPr>
      <w:bookmarkStart w:id="17" w:name="_Toc417651687"/>
      <w:r w:rsidRPr="0029716B">
        <w:t>Firewall settings</w:t>
      </w:r>
      <w:bookmarkEnd w:id="17"/>
    </w:p>
    <w:p w:rsidR="0029716B" w:rsidRDefault="00852582" w:rsidP="00FA1261">
      <w:pPr>
        <w:pStyle w:val="Text4"/>
        <w:jc w:val="both"/>
        <w:rPr>
          <w:rFonts w:asciiTheme="minorHAnsi" w:hAnsiTheme="minorHAnsi"/>
        </w:rPr>
      </w:pPr>
      <w:r w:rsidRPr="009772D4">
        <w:rPr>
          <w:rFonts w:asciiTheme="minorHAnsi" w:hAnsiTheme="minorHAnsi"/>
        </w:rPr>
        <w:t xml:space="preserve">Depending on your organization, the firewall settings might prevent you from exchanging messages from your local </w:t>
      </w:r>
      <w:proofErr w:type="spellStart"/>
      <w:r w:rsidRPr="009772D4">
        <w:rPr>
          <w:rFonts w:asciiTheme="minorHAnsi" w:hAnsiTheme="minorHAnsi"/>
        </w:rPr>
        <w:t>JBoss</w:t>
      </w:r>
      <w:proofErr w:type="spellEnd"/>
      <w:r w:rsidRPr="009772D4">
        <w:rPr>
          <w:rFonts w:asciiTheme="minorHAnsi" w:hAnsiTheme="minorHAnsi"/>
        </w:rPr>
        <w:t xml:space="preserve"> instance and the remote</w:t>
      </w:r>
      <w:r w:rsidR="009772D4" w:rsidRPr="009772D4">
        <w:rPr>
          <w:rFonts w:asciiTheme="minorHAnsi" w:hAnsiTheme="minorHAnsi"/>
        </w:rPr>
        <w:t>ly deployed</w:t>
      </w:r>
      <w:r w:rsidRPr="009772D4">
        <w:rPr>
          <w:rFonts w:asciiTheme="minorHAnsi" w:hAnsiTheme="minorHAnsi"/>
        </w:rPr>
        <w:t xml:space="preserve"> Vi</w:t>
      </w:r>
      <w:r w:rsidR="009772D4" w:rsidRPr="009772D4">
        <w:rPr>
          <w:rFonts w:asciiTheme="minorHAnsi" w:hAnsiTheme="minorHAnsi"/>
        </w:rPr>
        <w:t>rt</w:t>
      </w:r>
      <w:r w:rsidR="00A1031D">
        <w:rPr>
          <w:rFonts w:asciiTheme="minorHAnsi" w:hAnsiTheme="minorHAnsi"/>
        </w:rPr>
        <w:t>u</w:t>
      </w:r>
      <w:r w:rsidR="009772D4" w:rsidRPr="009772D4">
        <w:rPr>
          <w:rFonts w:asciiTheme="minorHAnsi" w:hAnsiTheme="minorHAnsi"/>
        </w:rPr>
        <w:t xml:space="preserve">al box. </w:t>
      </w:r>
    </w:p>
    <w:p w:rsidR="0067662F" w:rsidRDefault="0067662F" w:rsidP="0067662F">
      <w:pPr>
        <w:pStyle w:val="Text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test if </w:t>
      </w:r>
      <w:proofErr w:type="gramStart"/>
      <w:r>
        <w:rPr>
          <w:rFonts w:asciiTheme="minorHAnsi" w:hAnsiTheme="minorHAnsi"/>
        </w:rPr>
        <w:t>a ports</w:t>
      </w:r>
      <w:proofErr w:type="gramEnd"/>
      <w:r>
        <w:rPr>
          <w:rFonts w:asciiTheme="minorHAnsi" w:hAnsiTheme="minorHAnsi"/>
        </w:rPr>
        <w:t xml:space="preserve"> is blocked or open, you can use the tool "telnet" and run the command "telnet &lt;</w:t>
      </w:r>
      <w:proofErr w:type="spellStart"/>
      <w:r>
        <w:rPr>
          <w:rFonts w:asciiTheme="minorHAnsi" w:hAnsiTheme="minorHAnsi"/>
        </w:rPr>
        <w:t>server_ip</w:t>
      </w:r>
      <w:proofErr w:type="spellEnd"/>
      <w:r>
        <w:rPr>
          <w:rFonts w:asciiTheme="minorHAnsi" w:hAnsiTheme="minorHAnsi"/>
        </w:rPr>
        <w:t>&gt; &lt;port&gt;". If the port is blocked then you need to open it.</w:t>
      </w:r>
    </w:p>
    <w:p w:rsidR="00FA1261" w:rsidRDefault="00A1031D" w:rsidP="00A1031D">
      <w:pPr>
        <w:pStyle w:val="Text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following ports </w:t>
      </w:r>
      <w:r w:rsidR="00FA1261">
        <w:rPr>
          <w:rFonts w:asciiTheme="minorHAnsi" w:hAnsiTheme="minorHAnsi"/>
        </w:rPr>
        <w:t>must</w:t>
      </w:r>
      <w:r>
        <w:rPr>
          <w:rFonts w:asciiTheme="minorHAnsi" w:hAnsiTheme="minorHAnsi"/>
        </w:rPr>
        <w:t xml:space="preserve"> be open the </w:t>
      </w:r>
      <w:r w:rsidR="00FA1261" w:rsidRPr="00FA1261">
        <w:rPr>
          <w:rFonts w:asciiTheme="minorHAnsi" w:hAnsiTheme="minorHAnsi"/>
          <w:b/>
        </w:rPr>
        <w:t>remote</w:t>
      </w:r>
      <w:r>
        <w:rPr>
          <w:rFonts w:asciiTheme="minorHAnsi" w:hAnsiTheme="minorHAnsi"/>
        </w:rPr>
        <w:t xml:space="preserve"> machine</w:t>
      </w:r>
      <w:r w:rsidR="00D7474C">
        <w:rPr>
          <w:rFonts w:asciiTheme="minorHAnsi" w:hAnsiTheme="minorHAnsi"/>
        </w:rPr>
        <w:t xml:space="preserve"> </w:t>
      </w:r>
      <w:r w:rsidR="0067662F">
        <w:rPr>
          <w:rFonts w:asciiTheme="minorHAnsi" w:hAnsiTheme="minorHAnsi"/>
        </w:rPr>
        <w:t>(</w:t>
      </w:r>
      <w:r w:rsidR="00D7474C">
        <w:rPr>
          <w:rFonts w:asciiTheme="minorHAnsi" w:hAnsiTheme="minorHAnsi"/>
        </w:rPr>
        <w:t>TCP protocol</w:t>
      </w:r>
      <w:r w:rsidR="0067662F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: </w:t>
      </w:r>
    </w:p>
    <w:p w:rsidR="00FA1261" w:rsidRDefault="00A1031D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="001F244A">
        <w:rPr>
          <w:rFonts w:asciiTheme="minorHAnsi" w:hAnsiTheme="minorHAnsi"/>
        </w:rPr>
        <w:t>080</w:t>
      </w:r>
      <w:r w:rsidR="00FA1261">
        <w:rPr>
          <w:rFonts w:asciiTheme="minorHAnsi" w:hAnsiTheme="minorHAnsi"/>
        </w:rPr>
        <w:t xml:space="preserve"> (HTTP port)</w:t>
      </w:r>
    </w:p>
    <w:p w:rsidR="00FA1261" w:rsidRDefault="00A1031D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5445</w:t>
      </w:r>
      <w:r w:rsidR="00FA1261">
        <w:rPr>
          <w:rFonts w:asciiTheme="minorHAnsi" w:hAnsiTheme="minorHAnsi"/>
        </w:rPr>
        <w:t xml:space="preserve"> (JMS messaging)</w:t>
      </w:r>
    </w:p>
    <w:p w:rsidR="00FA1261" w:rsidRDefault="00A1031D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5455</w:t>
      </w:r>
      <w:r w:rsidR="00FA1261">
        <w:rPr>
          <w:rFonts w:asciiTheme="minorHAnsi" w:hAnsiTheme="minorHAnsi"/>
        </w:rPr>
        <w:t xml:space="preserve"> (JMS messaging)</w:t>
      </w:r>
    </w:p>
    <w:p w:rsidR="00FA1261" w:rsidRDefault="00A1031D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22</w:t>
      </w:r>
      <w:r w:rsidR="00FA1261">
        <w:rPr>
          <w:rFonts w:asciiTheme="minorHAnsi" w:hAnsiTheme="minorHAnsi"/>
        </w:rPr>
        <w:t xml:space="preserve"> (only needed if you want to connect with SSH to the Virtual box)</w:t>
      </w:r>
    </w:p>
    <w:p w:rsidR="00FA1261" w:rsidRDefault="00302D24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44</w:t>
      </w:r>
      <w:r w:rsidR="00A1031D">
        <w:rPr>
          <w:rFonts w:asciiTheme="minorHAnsi" w:hAnsiTheme="minorHAnsi"/>
        </w:rPr>
        <w:t>06</w:t>
      </w:r>
      <w:r w:rsidR="00FA1261">
        <w:rPr>
          <w:rFonts w:asciiTheme="minorHAnsi" w:hAnsiTheme="minorHAnsi"/>
        </w:rPr>
        <w:t xml:space="preserve"> (MySQL port)</w:t>
      </w:r>
    </w:p>
    <w:p w:rsidR="00FA1261" w:rsidRDefault="00A1031D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4447</w:t>
      </w:r>
      <w:r w:rsidR="00FA1261">
        <w:rPr>
          <w:rFonts w:asciiTheme="minorHAnsi" w:hAnsiTheme="minorHAnsi"/>
        </w:rPr>
        <w:t xml:space="preserve"> (</w:t>
      </w:r>
      <w:proofErr w:type="spellStart"/>
      <w:r w:rsidR="00FA1261">
        <w:rPr>
          <w:rFonts w:asciiTheme="minorHAnsi" w:hAnsiTheme="minorHAnsi"/>
        </w:rPr>
        <w:t>JBoss</w:t>
      </w:r>
      <w:proofErr w:type="spellEnd"/>
      <w:r w:rsidR="00FA1261">
        <w:rPr>
          <w:rFonts w:asciiTheme="minorHAnsi" w:hAnsiTheme="minorHAnsi"/>
        </w:rPr>
        <w:t xml:space="preserve"> </w:t>
      </w:r>
      <w:proofErr w:type="spellStart"/>
      <w:r w:rsidR="00FA1261">
        <w:rPr>
          <w:rFonts w:asciiTheme="minorHAnsi" w:hAnsiTheme="minorHAnsi"/>
        </w:rPr>
        <w:t>remoting</w:t>
      </w:r>
      <w:proofErr w:type="spellEnd"/>
      <w:r w:rsidR="00FA1261">
        <w:rPr>
          <w:rFonts w:asciiTheme="minorHAnsi" w:hAnsiTheme="minorHAnsi"/>
        </w:rPr>
        <w:t xml:space="preserve"> interface)</w:t>
      </w:r>
    </w:p>
    <w:p w:rsidR="00A1031D" w:rsidRDefault="00A1031D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9990</w:t>
      </w:r>
      <w:r w:rsidR="00FA1261">
        <w:rPr>
          <w:rFonts w:asciiTheme="minorHAnsi" w:hAnsiTheme="minorHAnsi"/>
        </w:rPr>
        <w:t xml:space="preserve"> (</w:t>
      </w:r>
      <w:proofErr w:type="spellStart"/>
      <w:r w:rsidR="00FA1261">
        <w:rPr>
          <w:rFonts w:asciiTheme="minorHAnsi" w:hAnsiTheme="minorHAnsi"/>
        </w:rPr>
        <w:t>JBoss</w:t>
      </w:r>
      <w:proofErr w:type="spellEnd"/>
      <w:r w:rsidR="00FA1261">
        <w:rPr>
          <w:rFonts w:asciiTheme="minorHAnsi" w:hAnsiTheme="minorHAnsi"/>
        </w:rPr>
        <w:t xml:space="preserve"> admin console)</w:t>
      </w:r>
    </w:p>
    <w:p w:rsidR="00FA1261" w:rsidRDefault="00A1031D" w:rsidP="00A1031D">
      <w:pPr>
        <w:pStyle w:val="Text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following ports </w:t>
      </w:r>
      <w:r w:rsidR="00FA1261">
        <w:rPr>
          <w:rFonts w:asciiTheme="minorHAnsi" w:hAnsiTheme="minorHAnsi"/>
        </w:rPr>
        <w:t>must</w:t>
      </w:r>
      <w:r>
        <w:rPr>
          <w:rFonts w:asciiTheme="minorHAnsi" w:hAnsiTheme="minorHAnsi"/>
        </w:rPr>
        <w:t xml:space="preserve"> be open on the </w:t>
      </w:r>
      <w:r w:rsidR="00FA1261" w:rsidRPr="00FA1261">
        <w:rPr>
          <w:rFonts w:asciiTheme="minorHAnsi" w:hAnsiTheme="minorHAnsi"/>
          <w:b/>
        </w:rPr>
        <w:t>local</w:t>
      </w:r>
      <w:r>
        <w:rPr>
          <w:rFonts w:asciiTheme="minorHAnsi" w:hAnsiTheme="minorHAnsi"/>
        </w:rPr>
        <w:t xml:space="preserve"> machine</w:t>
      </w:r>
      <w:r w:rsidR="00D7474C" w:rsidRPr="00D7474C">
        <w:rPr>
          <w:rFonts w:asciiTheme="minorHAnsi" w:hAnsiTheme="minorHAnsi"/>
        </w:rPr>
        <w:t xml:space="preserve"> </w:t>
      </w:r>
      <w:r w:rsidR="0067662F">
        <w:rPr>
          <w:rFonts w:asciiTheme="minorHAnsi" w:hAnsiTheme="minorHAnsi"/>
        </w:rPr>
        <w:t>(</w:t>
      </w:r>
      <w:r w:rsidR="00D7474C">
        <w:rPr>
          <w:rFonts w:asciiTheme="minorHAnsi" w:hAnsiTheme="minorHAnsi"/>
        </w:rPr>
        <w:t>TCP protocol</w:t>
      </w:r>
      <w:proofErr w:type="gramStart"/>
      <w:r w:rsidR="0067662F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:</w:t>
      </w:r>
      <w:proofErr w:type="gramEnd"/>
      <w:r>
        <w:rPr>
          <w:rFonts w:asciiTheme="minorHAnsi" w:hAnsiTheme="minorHAnsi"/>
        </w:rPr>
        <w:t xml:space="preserve"> </w:t>
      </w:r>
    </w:p>
    <w:p w:rsidR="00FA1261" w:rsidRDefault="00FA1261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8080 (HTTP port)</w:t>
      </w:r>
    </w:p>
    <w:p w:rsidR="00FA1261" w:rsidRDefault="00FA1261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5445 (JMS messaging)</w:t>
      </w:r>
    </w:p>
    <w:p w:rsidR="00FA1261" w:rsidRDefault="00FA1261" w:rsidP="0051058D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5455 (JMS messaging)</w:t>
      </w:r>
    </w:p>
    <w:p w:rsidR="00E62DB0" w:rsidRPr="0067662F" w:rsidRDefault="00FA1261" w:rsidP="00E62DB0">
      <w:pPr>
        <w:pStyle w:val="Text4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4447 (</w:t>
      </w:r>
      <w:proofErr w:type="spellStart"/>
      <w:r>
        <w:rPr>
          <w:rFonts w:asciiTheme="minorHAnsi" w:hAnsiTheme="minorHAnsi"/>
        </w:rPr>
        <w:t>JBoss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remoting</w:t>
      </w:r>
      <w:proofErr w:type="spellEnd"/>
      <w:r>
        <w:rPr>
          <w:rFonts w:asciiTheme="minorHAnsi" w:hAnsiTheme="minorHAnsi"/>
        </w:rPr>
        <w:t xml:space="preserve"> interface)</w:t>
      </w:r>
    </w:p>
    <w:p w:rsidR="00E62DB0" w:rsidRDefault="00EC1136" w:rsidP="00E62DB0">
      <w:pPr>
        <w:pStyle w:val="Text4"/>
        <w:rPr>
          <w:rFonts w:asciiTheme="minorHAnsi" w:hAnsiTheme="minorHAnsi"/>
        </w:rPr>
      </w:pPr>
      <w:r>
        <w:rPr>
          <w:rFonts w:asciiTheme="minorHAnsi" w:hAnsiTheme="minorHAnsi"/>
        </w:rPr>
        <w:t>If you</w:t>
      </w:r>
      <w:r w:rsidR="00847DB7">
        <w:rPr>
          <w:rFonts w:asciiTheme="minorHAnsi" w:hAnsiTheme="minorHAnsi"/>
        </w:rPr>
        <w:t>r computer</w:t>
      </w:r>
      <w:r>
        <w:rPr>
          <w:rFonts w:asciiTheme="minorHAnsi" w:hAnsiTheme="minorHAnsi"/>
        </w:rPr>
        <w:t xml:space="preserve"> </w:t>
      </w:r>
      <w:r w:rsidR="00847DB7">
        <w:rPr>
          <w:rFonts w:asciiTheme="minorHAnsi" w:hAnsiTheme="minorHAnsi"/>
        </w:rPr>
        <w:t>is</w:t>
      </w:r>
      <w:r>
        <w:rPr>
          <w:rFonts w:asciiTheme="minorHAnsi" w:hAnsiTheme="minorHAnsi"/>
        </w:rPr>
        <w:t xml:space="preserve"> protected by the Windows firewall, this is how you can open a port:</w:t>
      </w:r>
    </w:p>
    <w:p w:rsidR="00EC1136" w:rsidRDefault="00EC1136" w:rsidP="0051058D">
      <w:pPr>
        <w:pStyle w:val="Text4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Open the "Windows Firewall with Advanced Security window": click on Start &gt;Control Panel&gt;</w:t>
      </w:r>
      <w:r w:rsidRPr="00EC1136">
        <w:rPr>
          <w:rFonts w:asciiTheme="minorHAnsi" w:hAnsiTheme="minorHAnsi"/>
        </w:rPr>
        <w:t>System and Security</w:t>
      </w:r>
      <w:r>
        <w:rPr>
          <w:rFonts w:asciiTheme="minorHAnsi" w:hAnsiTheme="minorHAnsi"/>
        </w:rPr>
        <w:t>&gt;</w:t>
      </w:r>
      <w:r w:rsidRPr="00EC1136">
        <w:rPr>
          <w:rFonts w:asciiTheme="minorHAnsi" w:hAnsiTheme="minorHAnsi"/>
        </w:rPr>
        <w:t>Windows Firewall</w:t>
      </w:r>
      <w:r>
        <w:rPr>
          <w:rFonts w:asciiTheme="minorHAnsi" w:hAnsiTheme="minorHAnsi"/>
        </w:rPr>
        <w:t xml:space="preserve"> and then click on "Advanced Settings".</w:t>
      </w:r>
    </w:p>
    <w:p w:rsidR="00847DB7" w:rsidRDefault="000C4848" w:rsidP="0051058D">
      <w:pPr>
        <w:pStyle w:val="Text4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Right click on "Inbound Rules &gt; New Rule…"</w:t>
      </w:r>
    </w:p>
    <w:p w:rsidR="00847DB7" w:rsidRDefault="00EC1136" w:rsidP="00847DB7">
      <w:pPr>
        <w:pStyle w:val="Text4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ko-KR"/>
        </w:rPr>
        <w:lastRenderedPageBreak/>
        <w:drawing>
          <wp:inline distT="0" distB="0" distL="0" distR="0" wp14:anchorId="5D20DE20" wp14:editId="50F6495E">
            <wp:extent cx="1909267" cy="19656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18" cy="196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DB7" w:rsidRDefault="00847DB7" w:rsidP="0051058D">
      <w:pPr>
        <w:pStyle w:val="Text4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Select "Port" and click on "Next":</w:t>
      </w:r>
    </w:p>
    <w:p w:rsidR="00847DB7" w:rsidRDefault="000C4848" w:rsidP="00847DB7">
      <w:pPr>
        <w:pStyle w:val="Text4"/>
        <w:ind w:left="720"/>
        <w:rPr>
          <w:rFonts w:asciiTheme="minorHAnsi" w:hAnsiTheme="minorHAnsi"/>
        </w:rPr>
      </w:pPr>
      <w:r>
        <w:rPr>
          <w:noProof/>
          <w:lang w:eastAsia="ko-KR"/>
        </w:rPr>
        <w:drawing>
          <wp:inline distT="0" distB="0" distL="0" distR="0" wp14:anchorId="3C7429EC" wp14:editId="4F790771">
            <wp:extent cx="3039328" cy="2450592"/>
            <wp:effectExtent l="0" t="0" r="889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0239" cy="24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7" w:rsidRPr="00847DB7" w:rsidRDefault="00847DB7" w:rsidP="0051058D">
      <w:pPr>
        <w:pStyle w:val="Text4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Enter a Specific local port (for example 8</w:t>
      </w:r>
      <w:r w:rsidR="00D11B49">
        <w:rPr>
          <w:rFonts w:asciiTheme="minorHAnsi" w:hAnsiTheme="minorHAnsi"/>
        </w:rPr>
        <w:t>080</w:t>
      </w:r>
      <w:r>
        <w:rPr>
          <w:rFonts w:asciiTheme="minorHAnsi" w:hAnsiTheme="minorHAnsi"/>
        </w:rPr>
        <w:t>) and click on "Next":</w:t>
      </w:r>
    </w:p>
    <w:p w:rsidR="000C4848" w:rsidRDefault="000C4848" w:rsidP="00847DB7">
      <w:pPr>
        <w:pStyle w:val="Text4"/>
        <w:ind w:left="720"/>
        <w:rPr>
          <w:rFonts w:asciiTheme="minorHAnsi" w:hAnsiTheme="minorHAnsi"/>
        </w:rPr>
      </w:pPr>
      <w:r>
        <w:rPr>
          <w:noProof/>
          <w:lang w:eastAsia="ko-KR"/>
        </w:rPr>
        <w:drawing>
          <wp:inline distT="0" distB="0" distL="0" distR="0" wp14:anchorId="0005BE75" wp14:editId="77682F8C">
            <wp:extent cx="2921384" cy="235549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2260" cy="2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7" w:rsidRDefault="00847DB7" w:rsidP="0051058D">
      <w:pPr>
        <w:pStyle w:val="Text4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on "Next":</w:t>
      </w:r>
    </w:p>
    <w:p w:rsidR="00847DB7" w:rsidRDefault="000C4848" w:rsidP="00847DB7">
      <w:pPr>
        <w:pStyle w:val="Text4"/>
        <w:ind w:left="720"/>
        <w:rPr>
          <w:rFonts w:asciiTheme="minorHAnsi" w:hAnsiTheme="minorHAnsi"/>
        </w:rPr>
      </w:pPr>
      <w:r>
        <w:rPr>
          <w:noProof/>
          <w:lang w:eastAsia="ko-KR"/>
        </w:rPr>
        <w:lastRenderedPageBreak/>
        <w:drawing>
          <wp:inline distT="0" distB="0" distL="0" distR="0" wp14:anchorId="08407A07" wp14:editId="2C960CB3">
            <wp:extent cx="3102836" cy="250179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3766" cy="25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B7" w:rsidRDefault="00847DB7" w:rsidP="0051058D">
      <w:pPr>
        <w:pStyle w:val="Text4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Name the rule on click on "Finish":</w:t>
      </w:r>
    </w:p>
    <w:p w:rsidR="000C4848" w:rsidRDefault="000C4848" w:rsidP="00847DB7">
      <w:pPr>
        <w:pStyle w:val="Text4"/>
        <w:ind w:left="720"/>
        <w:rPr>
          <w:rFonts w:asciiTheme="minorHAnsi" w:hAnsiTheme="minorHAnsi"/>
        </w:rPr>
      </w:pPr>
      <w:r>
        <w:rPr>
          <w:noProof/>
          <w:lang w:eastAsia="ko-KR"/>
        </w:rPr>
        <w:drawing>
          <wp:inline distT="0" distB="0" distL="0" distR="0" wp14:anchorId="1F243F4E" wp14:editId="4C9D4C95">
            <wp:extent cx="3152851" cy="2542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59600" cy="25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B0" w:rsidRDefault="00407BB0" w:rsidP="00847DB7">
      <w:pPr>
        <w:pStyle w:val="Text4"/>
        <w:ind w:left="720"/>
        <w:rPr>
          <w:rFonts w:asciiTheme="minorHAnsi" w:hAnsiTheme="minorHAnsi"/>
        </w:rPr>
      </w:pPr>
    </w:p>
    <w:p w:rsidR="00407BB0" w:rsidRDefault="00407BB0" w:rsidP="00847DB7">
      <w:pPr>
        <w:pStyle w:val="Text4"/>
        <w:ind w:left="720"/>
        <w:rPr>
          <w:rFonts w:asciiTheme="minorHAnsi" w:hAnsiTheme="minorHAnsi"/>
        </w:rPr>
      </w:pPr>
    </w:p>
    <w:p w:rsidR="00407BB0" w:rsidRDefault="00407BB0" w:rsidP="00407BB0">
      <w:pPr>
        <w:pStyle w:val="Heading1"/>
        <w:rPr>
          <w:rFonts w:asciiTheme="minorHAnsi" w:hAnsiTheme="minorHAnsi"/>
        </w:rPr>
      </w:pPr>
      <w:bookmarkStart w:id="18" w:name="_Toc417651688"/>
      <w:r>
        <w:rPr>
          <w:rFonts w:asciiTheme="minorHAnsi" w:hAnsiTheme="minorHAnsi"/>
        </w:rPr>
        <w:t>Testing</w:t>
      </w:r>
      <w:bookmarkEnd w:id="18"/>
    </w:p>
    <w:p w:rsidR="00407BB0" w:rsidRPr="00407BB0" w:rsidRDefault="00407BB0" w:rsidP="00407BB0">
      <w:pPr>
        <w:pStyle w:val="Text1"/>
        <w:rPr>
          <w:rFonts w:asciiTheme="minorHAnsi" w:hAnsiTheme="minorHAnsi"/>
        </w:rPr>
        <w:sectPr w:rsidR="00407BB0" w:rsidRPr="00407BB0" w:rsidSect="00D42D6E">
          <w:footerReference w:type="default" r:id="rId36"/>
          <w:pgSz w:w="11907" w:h="16840" w:code="9"/>
          <w:pgMar w:top="1021" w:right="1701" w:bottom="1021" w:left="1588" w:header="601" w:footer="1077" w:gutter="0"/>
          <w:cols w:space="709"/>
          <w:docGrid w:linePitch="299"/>
        </w:sectPr>
      </w:pPr>
      <w:r w:rsidRPr="00407BB0">
        <w:rPr>
          <w:rFonts w:asciiTheme="minorHAnsi" w:hAnsiTheme="minorHAnsi"/>
        </w:rPr>
        <w:t>To send messages, you can follow the instructions of the "Testing guide".</w:t>
      </w:r>
    </w:p>
    <w:p w:rsidR="00A12BF4" w:rsidRPr="00EC6C5E" w:rsidRDefault="00A12BF4" w:rsidP="00A12BF4">
      <w:pPr>
        <w:pStyle w:val="Heading1"/>
        <w:rPr>
          <w:rFonts w:asciiTheme="minorHAnsi" w:hAnsiTheme="minorHAnsi"/>
        </w:rPr>
      </w:pPr>
      <w:bookmarkStart w:id="20" w:name="_Toc417651689"/>
      <w:r w:rsidRPr="008C0319">
        <w:rPr>
          <w:rFonts w:asciiTheme="minorHAnsi" w:hAnsiTheme="minorHAnsi"/>
        </w:rPr>
        <w:lastRenderedPageBreak/>
        <w:t>Annex</w:t>
      </w:r>
      <w:bookmarkEnd w:id="2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3358"/>
        <w:gridCol w:w="4608"/>
        <w:gridCol w:w="4070"/>
        <w:gridCol w:w="236"/>
      </w:tblGrid>
      <w:tr w:rsidR="00D42D6E" w:rsidRPr="008C0319" w:rsidTr="00D42D6E">
        <w:tc>
          <w:tcPr>
            <w:tcW w:w="686" w:type="pct"/>
            <w:shd w:val="clear" w:color="auto" w:fill="B8CCE4" w:themeFill="accent1" w:themeFillTint="66"/>
          </w:tcPr>
          <w:p w:rsidR="00D42D6E" w:rsidRPr="008C0319" w:rsidRDefault="00D42D6E" w:rsidP="003E79C1">
            <w:pPr>
              <w:rPr>
                <w:b/>
              </w:rPr>
            </w:pPr>
            <w:r w:rsidRPr="008C0319">
              <w:rPr>
                <w:b/>
              </w:rPr>
              <w:t>Parameter</w:t>
            </w:r>
          </w:p>
        </w:tc>
        <w:tc>
          <w:tcPr>
            <w:tcW w:w="1181" w:type="pct"/>
            <w:shd w:val="clear" w:color="auto" w:fill="B8CCE4" w:themeFill="accent1" w:themeFillTint="66"/>
          </w:tcPr>
          <w:p w:rsidR="00D42D6E" w:rsidRPr="008C0319" w:rsidRDefault="00D42D6E" w:rsidP="003E79C1">
            <w:pPr>
              <w:rPr>
                <w:b/>
              </w:rPr>
            </w:pPr>
            <w:proofErr w:type="spellStart"/>
            <w:r>
              <w:rPr>
                <w:b/>
              </w:rPr>
              <w:t>JBoss</w:t>
            </w:r>
            <w:proofErr w:type="spellEnd"/>
            <w:r>
              <w:rPr>
                <w:b/>
              </w:rPr>
              <w:t xml:space="preserve"> l</w:t>
            </w:r>
            <w:r w:rsidRPr="008C0319">
              <w:rPr>
                <w:b/>
              </w:rPr>
              <w:t xml:space="preserve">ocal </w:t>
            </w:r>
            <w:r>
              <w:rPr>
                <w:b/>
              </w:rPr>
              <w:t>instance</w:t>
            </w:r>
          </w:p>
        </w:tc>
        <w:tc>
          <w:tcPr>
            <w:tcW w:w="1620" w:type="pct"/>
            <w:shd w:val="clear" w:color="auto" w:fill="B8CCE4" w:themeFill="accent1" w:themeFillTint="66"/>
          </w:tcPr>
          <w:p w:rsidR="00D42D6E" w:rsidRPr="008C0319" w:rsidRDefault="00D42D6E" w:rsidP="00EC6C5E">
            <w:pPr>
              <w:rPr>
                <w:b/>
              </w:rPr>
            </w:pPr>
            <w:proofErr w:type="spellStart"/>
            <w:r w:rsidRPr="008C0319">
              <w:rPr>
                <w:b/>
              </w:rPr>
              <w:t>VirtualBox</w:t>
            </w:r>
            <w:proofErr w:type="spellEnd"/>
            <w:r>
              <w:rPr>
                <w:b/>
              </w:rPr>
              <w:t xml:space="preserve"> deployed locally</w:t>
            </w:r>
          </w:p>
        </w:tc>
        <w:tc>
          <w:tcPr>
            <w:tcW w:w="1431" w:type="pct"/>
            <w:shd w:val="clear" w:color="auto" w:fill="B8CCE4" w:themeFill="accent1" w:themeFillTint="66"/>
          </w:tcPr>
          <w:p w:rsidR="00D42D6E" w:rsidRPr="008C0319" w:rsidRDefault="00D42D6E" w:rsidP="00D42D6E">
            <w:pPr>
              <w:rPr>
                <w:b/>
              </w:rPr>
            </w:pPr>
            <w:proofErr w:type="spellStart"/>
            <w:r w:rsidRPr="008C0319">
              <w:rPr>
                <w:b/>
              </w:rPr>
              <w:t>VirtualBox</w:t>
            </w:r>
            <w:proofErr w:type="spellEnd"/>
            <w:r>
              <w:rPr>
                <w:b/>
              </w:rPr>
              <w:t xml:space="preserve"> deployed remotely on a machine with IP </w:t>
            </w:r>
            <w:r w:rsidR="009F61D4">
              <w:rPr>
                <w:b/>
              </w:rPr>
              <w:t>"</w:t>
            </w:r>
            <w:r>
              <w:rPr>
                <w:b/>
              </w:rPr>
              <w:t>I.J.K.L</w:t>
            </w:r>
            <w:r w:rsidR="009F61D4">
              <w:rPr>
                <w:b/>
              </w:rPr>
              <w:t>"</w:t>
            </w:r>
          </w:p>
        </w:tc>
        <w:tc>
          <w:tcPr>
            <w:tcW w:w="83" w:type="pct"/>
            <w:shd w:val="clear" w:color="auto" w:fill="B8CCE4" w:themeFill="accent1" w:themeFillTint="66"/>
          </w:tcPr>
          <w:p w:rsidR="00D42D6E" w:rsidRPr="008C0319" w:rsidRDefault="00D42D6E" w:rsidP="00EC6C5E">
            <w:pPr>
              <w:rPr>
                <w:b/>
              </w:rPr>
            </w:pPr>
          </w:p>
        </w:tc>
      </w:tr>
      <w:tr w:rsidR="00D42D6E" w:rsidRPr="008C0319" w:rsidTr="00D42D6E">
        <w:tc>
          <w:tcPr>
            <w:tcW w:w="686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IP</w:t>
            </w:r>
          </w:p>
        </w:tc>
        <w:tc>
          <w:tcPr>
            <w:tcW w:w="1181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C0319">
              <w:rPr>
                <w:sz w:val="18"/>
                <w:szCs w:val="18"/>
              </w:rPr>
              <w:t>ocalhost</w:t>
            </w:r>
          </w:p>
        </w:tc>
        <w:tc>
          <w:tcPr>
            <w:tcW w:w="1620" w:type="pct"/>
          </w:tcPr>
          <w:p w:rsidR="00D42D6E" w:rsidRPr="008C0319" w:rsidRDefault="00D42D6E" w:rsidP="00137634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192.168.</w:t>
            </w:r>
            <w:r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</w:t>
            </w:r>
          </w:p>
        </w:tc>
        <w:tc>
          <w:tcPr>
            <w:tcW w:w="1431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 w:rsidRPr="00D42D6E">
              <w:rPr>
                <w:sz w:val="18"/>
                <w:szCs w:val="18"/>
              </w:rPr>
              <w:t>I.J.K.L</w:t>
            </w:r>
          </w:p>
        </w:tc>
        <w:tc>
          <w:tcPr>
            <w:tcW w:w="83" w:type="pct"/>
          </w:tcPr>
          <w:p w:rsidR="00D42D6E" w:rsidRPr="008C0319" w:rsidRDefault="00D42D6E" w:rsidP="00137634">
            <w:pPr>
              <w:rPr>
                <w:sz w:val="18"/>
                <w:szCs w:val="18"/>
              </w:rPr>
            </w:pPr>
          </w:p>
        </w:tc>
      </w:tr>
      <w:tr w:rsidR="00D42D6E" w:rsidRPr="008C0319" w:rsidTr="00D42D6E">
        <w:tc>
          <w:tcPr>
            <w:tcW w:w="686" w:type="pct"/>
          </w:tcPr>
          <w:p w:rsidR="00D42D6E" w:rsidRPr="008C0319" w:rsidRDefault="00D42D6E" w:rsidP="00EC6C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Connector</w:t>
            </w:r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181" w:type="pct"/>
          </w:tcPr>
          <w:p w:rsidR="00D42D6E" w:rsidRPr="008C0319" w:rsidRDefault="0007310B" w:rsidP="00EC6C5E">
            <w:pPr>
              <w:rPr>
                <w:sz w:val="18"/>
                <w:szCs w:val="18"/>
              </w:rPr>
            </w:pPr>
            <w:hyperlink r:id="rId37" w:history="1">
              <w:r w:rsidR="00D42D6E" w:rsidRPr="007C6150">
                <w:rPr>
                  <w:rStyle w:val="Hyperlink"/>
                  <w:sz w:val="18"/>
                  <w:szCs w:val="18"/>
                </w:rPr>
                <w:t>http://localhost:8080/connector</w:t>
              </w:r>
            </w:hyperlink>
          </w:p>
        </w:tc>
        <w:tc>
          <w:tcPr>
            <w:tcW w:w="1620" w:type="pct"/>
          </w:tcPr>
          <w:p w:rsidR="00D42D6E" w:rsidRPr="008C0319" w:rsidRDefault="0007310B" w:rsidP="00EC6C5E">
            <w:pPr>
              <w:rPr>
                <w:sz w:val="18"/>
                <w:szCs w:val="18"/>
              </w:rPr>
            </w:pPr>
            <w:hyperlink r:id="rId38" w:history="1">
              <w:r w:rsidR="00D42D6E" w:rsidRPr="007C6150">
                <w:rPr>
                  <w:rStyle w:val="Hyperlink"/>
                  <w:sz w:val="18"/>
                  <w:szCs w:val="18"/>
                </w:rPr>
                <w:t>http://192.168.56.11:8080/connector</w:t>
              </w:r>
            </w:hyperlink>
          </w:p>
        </w:tc>
        <w:tc>
          <w:tcPr>
            <w:tcW w:w="1431" w:type="pct"/>
          </w:tcPr>
          <w:p w:rsidR="00D42D6E" w:rsidRPr="008C0319" w:rsidRDefault="00001CA1" w:rsidP="00001CA1">
            <w:pPr>
              <w:rPr>
                <w:sz w:val="18"/>
                <w:szCs w:val="18"/>
              </w:rPr>
            </w:pPr>
            <w:hyperlink r:id="rId39" w:history="1">
              <w:r w:rsidRPr="003A4F35">
                <w:rPr>
                  <w:rStyle w:val="Hyperlink"/>
                  <w:sz w:val="18"/>
                  <w:szCs w:val="18"/>
                </w:rPr>
                <w:t>http://I.J.K.L:8080/connector</w:t>
              </w:r>
            </w:hyperlink>
          </w:p>
        </w:tc>
        <w:tc>
          <w:tcPr>
            <w:tcW w:w="83" w:type="pct"/>
          </w:tcPr>
          <w:p w:rsidR="00D42D6E" w:rsidRDefault="00D42D6E" w:rsidP="00EC6C5E">
            <w:pPr>
              <w:rPr>
                <w:sz w:val="18"/>
                <w:szCs w:val="18"/>
              </w:rPr>
            </w:pPr>
          </w:p>
        </w:tc>
      </w:tr>
      <w:tr w:rsidR="00D42D6E" w:rsidRPr="008C0319" w:rsidTr="00D42D6E">
        <w:tc>
          <w:tcPr>
            <w:tcW w:w="686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console</w:t>
            </w:r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181" w:type="pct"/>
          </w:tcPr>
          <w:p w:rsidR="00D42D6E" w:rsidRPr="008C0319" w:rsidRDefault="0007310B" w:rsidP="00EC6C5E">
            <w:pPr>
              <w:rPr>
                <w:sz w:val="18"/>
                <w:szCs w:val="18"/>
              </w:rPr>
            </w:pPr>
            <w:hyperlink r:id="rId40" w:history="1">
              <w:r w:rsidR="00D42D6E" w:rsidRPr="007C6150">
                <w:rPr>
                  <w:rStyle w:val="Hyperlink"/>
                  <w:sz w:val="18"/>
                  <w:szCs w:val="18"/>
                </w:rPr>
                <w:t>http://localhost:8080/connector-admin</w:t>
              </w:r>
            </w:hyperlink>
          </w:p>
        </w:tc>
        <w:tc>
          <w:tcPr>
            <w:tcW w:w="1620" w:type="pct"/>
          </w:tcPr>
          <w:p w:rsidR="00D42D6E" w:rsidRPr="008C0319" w:rsidRDefault="0007310B" w:rsidP="00EC6C5E">
            <w:pPr>
              <w:rPr>
                <w:sz w:val="18"/>
                <w:szCs w:val="18"/>
              </w:rPr>
            </w:pPr>
            <w:hyperlink r:id="rId41" w:history="1">
              <w:r w:rsidR="00D42D6E" w:rsidRPr="007C6150">
                <w:rPr>
                  <w:rStyle w:val="Hyperlink"/>
                  <w:sz w:val="18"/>
                  <w:szCs w:val="18"/>
                </w:rPr>
                <w:t xml:space="preserve">http://192.168.56.11:8080/connector-admin </w:t>
              </w:r>
            </w:hyperlink>
          </w:p>
        </w:tc>
        <w:tc>
          <w:tcPr>
            <w:tcW w:w="1431" w:type="pct"/>
          </w:tcPr>
          <w:p w:rsidR="00D42D6E" w:rsidRPr="008C0319" w:rsidRDefault="00001CA1" w:rsidP="00001CA1">
            <w:pPr>
              <w:rPr>
                <w:sz w:val="18"/>
                <w:szCs w:val="18"/>
              </w:rPr>
            </w:pPr>
            <w:hyperlink r:id="rId42" w:history="1">
              <w:r w:rsidRPr="003A4F35">
                <w:rPr>
                  <w:rStyle w:val="Hyperlink"/>
                </w:rPr>
                <w:t xml:space="preserve"> </w:t>
              </w:r>
              <w:r w:rsidRPr="003A4F35">
                <w:rPr>
                  <w:rStyle w:val="Hyperlink"/>
                  <w:sz w:val="18"/>
                  <w:szCs w:val="18"/>
                </w:rPr>
                <w:t xml:space="preserve">http://I.J.K.L:8080/connector-admin </w:t>
              </w:r>
            </w:hyperlink>
          </w:p>
        </w:tc>
        <w:tc>
          <w:tcPr>
            <w:tcW w:w="83" w:type="pct"/>
          </w:tcPr>
          <w:p w:rsidR="00D42D6E" w:rsidRDefault="00D42D6E" w:rsidP="00EC6C5E">
            <w:pPr>
              <w:rPr>
                <w:sz w:val="18"/>
                <w:szCs w:val="18"/>
              </w:rPr>
            </w:pPr>
          </w:p>
        </w:tc>
      </w:tr>
      <w:tr w:rsidR="00D42D6E" w:rsidRPr="008C0319" w:rsidTr="00D42D6E">
        <w:tc>
          <w:tcPr>
            <w:tcW w:w="686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Domibus</w:t>
            </w:r>
            <w:proofErr w:type="spellEnd"/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1181" w:type="pct"/>
          </w:tcPr>
          <w:p w:rsidR="00D42D6E" w:rsidRPr="008C0319" w:rsidRDefault="0007310B" w:rsidP="003E79C1">
            <w:pPr>
              <w:rPr>
                <w:sz w:val="18"/>
                <w:szCs w:val="18"/>
              </w:rPr>
            </w:pPr>
            <w:hyperlink r:id="rId43" w:history="1">
              <w:r w:rsidR="00D42D6E" w:rsidRPr="008C0319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D42D6E" w:rsidRPr="008C03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20" w:type="pct"/>
          </w:tcPr>
          <w:p w:rsidR="00D42D6E" w:rsidRPr="008C0319" w:rsidRDefault="0007310B" w:rsidP="00EC6C5E">
            <w:pPr>
              <w:rPr>
                <w:sz w:val="18"/>
                <w:szCs w:val="18"/>
              </w:rPr>
            </w:pPr>
            <w:hyperlink r:id="rId44" w:history="1">
              <w:r w:rsidR="00D42D6E" w:rsidRPr="007C6150">
                <w:rPr>
                  <w:rStyle w:val="Hyperlink"/>
                  <w:sz w:val="18"/>
                  <w:szCs w:val="18"/>
                </w:rPr>
                <w:t>http://192.168.56.11:8080/domibus</w:t>
              </w:r>
            </w:hyperlink>
          </w:p>
        </w:tc>
        <w:tc>
          <w:tcPr>
            <w:tcW w:w="1431" w:type="pct"/>
          </w:tcPr>
          <w:p w:rsidR="00D42D6E" w:rsidRPr="008C0319" w:rsidRDefault="00001CA1" w:rsidP="00001CA1">
            <w:pPr>
              <w:rPr>
                <w:sz w:val="18"/>
                <w:szCs w:val="18"/>
              </w:rPr>
            </w:pPr>
            <w:hyperlink r:id="rId45" w:history="1">
              <w:r w:rsidRPr="003A4F35">
                <w:rPr>
                  <w:rStyle w:val="Hyperlink"/>
                </w:rPr>
                <w:t xml:space="preserve"> </w:t>
              </w:r>
              <w:r w:rsidRPr="003A4F35">
                <w:rPr>
                  <w:rStyle w:val="Hyperlink"/>
                  <w:sz w:val="18"/>
                  <w:szCs w:val="18"/>
                </w:rPr>
                <w:t>http://I.J.K.L:8080/domibus</w:t>
              </w:r>
            </w:hyperlink>
          </w:p>
        </w:tc>
        <w:tc>
          <w:tcPr>
            <w:tcW w:w="83" w:type="pct"/>
          </w:tcPr>
          <w:p w:rsidR="00D42D6E" w:rsidRDefault="00D42D6E" w:rsidP="00EC6C5E">
            <w:pPr>
              <w:rPr>
                <w:sz w:val="18"/>
                <w:szCs w:val="18"/>
              </w:rPr>
            </w:pPr>
          </w:p>
        </w:tc>
      </w:tr>
      <w:tr w:rsidR="00D42D6E" w:rsidRPr="008C0319" w:rsidTr="00D42D6E">
        <w:tc>
          <w:tcPr>
            <w:tcW w:w="686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1181" w:type="pct"/>
          </w:tcPr>
          <w:p w:rsidR="00D42D6E" w:rsidRDefault="0007310B" w:rsidP="00EC6C5E">
            <w:hyperlink r:id="rId46" w:history="1">
              <w:r w:rsidR="00D42D6E" w:rsidRPr="007C6150">
                <w:rPr>
                  <w:rStyle w:val="Hyperlink"/>
                  <w:sz w:val="18"/>
                  <w:szCs w:val="18"/>
                </w:rPr>
                <w:t>http://localhost:8080/browser</w:t>
              </w:r>
            </w:hyperlink>
          </w:p>
        </w:tc>
        <w:tc>
          <w:tcPr>
            <w:tcW w:w="1620" w:type="pct"/>
          </w:tcPr>
          <w:p w:rsidR="00D42D6E" w:rsidRDefault="0007310B" w:rsidP="00EC6C5E">
            <w:pPr>
              <w:rPr>
                <w:sz w:val="18"/>
                <w:szCs w:val="18"/>
              </w:rPr>
            </w:pPr>
            <w:hyperlink r:id="rId47" w:history="1">
              <w:r w:rsidR="00D42D6E" w:rsidRPr="00EC6C5E">
                <w:rPr>
                  <w:rStyle w:val="Hyperlink"/>
                  <w:sz w:val="18"/>
                  <w:szCs w:val="18"/>
                </w:rPr>
                <w:t>http://192.168.56.11:8080/browser</w:t>
              </w:r>
            </w:hyperlink>
          </w:p>
        </w:tc>
        <w:tc>
          <w:tcPr>
            <w:tcW w:w="1431" w:type="pct"/>
          </w:tcPr>
          <w:p w:rsidR="00D42D6E" w:rsidRDefault="00001CA1" w:rsidP="00001CA1">
            <w:pPr>
              <w:rPr>
                <w:sz w:val="18"/>
                <w:szCs w:val="18"/>
              </w:rPr>
            </w:pPr>
            <w:hyperlink r:id="rId48" w:history="1">
              <w:r w:rsidRPr="003A4F35">
                <w:rPr>
                  <w:rStyle w:val="Hyperlink"/>
                </w:rPr>
                <w:t xml:space="preserve"> </w:t>
              </w:r>
              <w:r w:rsidRPr="003A4F35">
                <w:rPr>
                  <w:rStyle w:val="Hyperlink"/>
                  <w:sz w:val="18"/>
                  <w:szCs w:val="18"/>
                </w:rPr>
                <w:t>http://I.J.K.L:8080/browser</w:t>
              </w:r>
            </w:hyperlink>
          </w:p>
        </w:tc>
        <w:tc>
          <w:tcPr>
            <w:tcW w:w="83" w:type="pct"/>
          </w:tcPr>
          <w:p w:rsidR="00D42D6E" w:rsidRDefault="00D42D6E" w:rsidP="00EC6C5E">
            <w:pPr>
              <w:rPr>
                <w:sz w:val="18"/>
                <w:szCs w:val="18"/>
              </w:rPr>
            </w:pPr>
          </w:p>
        </w:tc>
      </w:tr>
      <w:tr w:rsidR="00D42D6E" w:rsidRPr="008C0319" w:rsidTr="00D42D6E">
        <w:tc>
          <w:tcPr>
            <w:tcW w:w="686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Database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81" w:type="pct"/>
          </w:tcPr>
          <w:p w:rsidR="00D42D6E" w:rsidRPr="008C0319" w:rsidRDefault="00D42D6E" w:rsidP="0049313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database</w:t>
            </w:r>
            <w:r w:rsidRPr="008C0319">
              <w:rPr>
                <w:sz w:val="18"/>
                <w:szCs w:val="18"/>
              </w:rPr>
              <w:br/>
            </w:r>
            <w:proofErr w:type="spellStart"/>
            <w:r w:rsidRPr="008C0319">
              <w:rPr>
                <w:sz w:val="18"/>
                <w:szCs w:val="18"/>
              </w:rPr>
              <w:t>jdbc:mysql</w:t>
            </w:r>
            <w:proofErr w:type="spellEnd"/>
            <w:r w:rsidRPr="008C0319">
              <w:rPr>
                <w:sz w:val="18"/>
                <w:szCs w:val="18"/>
              </w:rPr>
              <w:t>//localhost:3306/?user=</w:t>
            </w:r>
            <w:proofErr w:type="spellStart"/>
            <w:r w:rsidRPr="008C0319">
              <w:rPr>
                <w:sz w:val="18"/>
                <w:szCs w:val="18"/>
              </w:rPr>
              <w:t>edelivery&amp;password</w:t>
            </w:r>
            <w:proofErr w:type="spellEnd"/>
            <w:r w:rsidRPr="008C0319">
              <w:rPr>
                <w:sz w:val="18"/>
                <w:szCs w:val="18"/>
              </w:rPr>
              <w:t>=</w:t>
            </w: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</w:p>
        </w:tc>
        <w:tc>
          <w:tcPr>
            <w:tcW w:w="1620" w:type="pct"/>
          </w:tcPr>
          <w:p w:rsidR="00D42D6E" w:rsidRPr="008C0319" w:rsidRDefault="00D42D6E" w:rsidP="008C031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database</w:t>
            </w:r>
            <w:r w:rsidRPr="008C0319">
              <w:rPr>
                <w:sz w:val="18"/>
                <w:szCs w:val="18"/>
              </w:rPr>
              <w:br/>
              <w:t>jdbc:mysql//192.168.56.11:3306/?user=edelivery&amp;password=edelivery</w:t>
            </w:r>
          </w:p>
        </w:tc>
        <w:tc>
          <w:tcPr>
            <w:tcW w:w="1431" w:type="pct"/>
          </w:tcPr>
          <w:p w:rsidR="00D42D6E" w:rsidRPr="008C0319" w:rsidRDefault="00D42D6E" w:rsidP="00D42D6E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database</w:t>
            </w:r>
            <w:r w:rsidRPr="008C0319">
              <w:rPr>
                <w:sz w:val="18"/>
                <w:szCs w:val="18"/>
              </w:rPr>
              <w:br/>
            </w:r>
            <w:proofErr w:type="spellStart"/>
            <w:r w:rsidRPr="008C0319">
              <w:rPr>
                <w:sz w:val="18"/>
                <w:szCs w:val="18"/>
              </w:rPr>
              <w:t>jdbc:mysql</w:t>
            </w:r>
            <w:proofErr w:type="spellEnd"/>
            <w:r w:rsidRPr="008C0319">
              <w:rPr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I.J.K.L</w:t>
            </w:r>
            <w:r w:rsidRPr="008C031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44</w:t>
            </w:r>
            <w:r w:rsidRPr="008C0319">
              <w:rPr>
                <w:sz w:val="18"/>
                <w:szCs w:val="18"/>
              </w:rPr>
              <w:t>06/?user=</w:t>
            </w:r>
            <w:proofErr w:type="spellStart"/>
            <w:r w:rsidRPr="008C0319">
              <w:rPr>
                <w:sz w:val="18"/>
                <w:szCs w:val="18"/>
              </w:rPr>
              <w:t>edelivery&amp;password</w:t>
            </w:r>
            <w:proofErr w:type="spellEnd"/>
            <w:r w:rsidRPr="008C0319">
              <w:rPr>
                <w:sz w:val="18"/>
                <w:szCs w:val="18"/>
              </w:rPr>
              <w:t>=</w:t>
            </w: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</w:p>
        </w:tc>
        <w:tc>
          <w:tcPr>
            <w:tcW w:w="83" w:type="pct"/>
          </w:tcPr>
          <w:p w:rsidR="00D42D6E" w:rsidRPr="008C0319" w:rsidRDefault="00D42D6E" w:rsidP="008C0319">
            <w:pPr>
              <w:rPr>
                <w:sz w:val="18"/>
                <w:szCs w:val="18"/>
              </w:rPr>
            </w:pPr>
          </w:p>
        </w:tc>
      </w:tr>
      <w:tr w:rsidR="00D42D6E" w:rsidRPr="00903077" w:rsidTr="00D42D6E">
        <w:tc>
          <w:tcPr>
            <w:tcW w:w="686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</w:p>
        </w:tc>
        <w:tc>
          <w:tcPr>
            <w:tcW w:w="1181" w:type="pct"/>
          </w:tcPr>
          <w:p w:rsidR="00D42D6E" w:rsidRDefault="00D42D6E" w:rsidP="004931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Etrustex</w:t>
            </w:r>
            <w:proofErr w:type="spellEnd"/>
            <w:r>
              <w:rPr>
                <w:sz w:val="18"/>
                <w:szCs w:val="18"/>
              </w:rPr>
              <w:t xml:space="preserve"> database</w:t>
            </w:r>
          </w:p>
          <w:p w:rsidR="00D42D6E" w:rsidRPr="008C0319" w:rsidRDefault="00D42D6E" w:rsidP="00E57C93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jdbc:mysql</w:t>
            </w:r>
            <w:proofErr w:type="spellEnd"/>
            <w:r w:rsidRPr="008C0319">
              <w:rPr>
                <w:sz w:val="18"/>
                <w:szCs w:val="18"/>
              </w:rPr>
              <w:t>//localhost:3306/?user=</w:t>
            </w:r>
            <w:r>
              <w:t xml:space="preserve"> </w:t>
            </w:r>
            <w:proofErr w:type="spellStart"/>
            <w:r w:rsidRPr="00E57C93">
              <w:rPr>
                <w:sz w:val="18"/>
                <w:szCs w:val="18"/>
              </w:rPr>
              <w:t>trustex_user</w:t>
            </w:r>
            <w:r w:rsidRPr="008C0319">
              <w:rPr>
                <w:sz w:val="18"/>
                <w:szCs w:val="18"/>
              </w:rPr>
              <w:t>&amp;password</w:t>
            </w:r>
            <w:proofErr w:type="spellEnd"/>
            <w:r w:rsidRPr="008C0319">
              <w:rPr>
                <w:sz w:val="18"/>
                <w:szCs w:val="18"/>
              </w:rPr>
              <w:t>=</w:t>
            </w:r>
            <w:proofErr w:type="spellStart"/>
            <w:r w:rsidRPr="00E57C93">
              <w:rPr>
                <w:sz w:val="18"/>
                <w:szCs w:val="18"/>
              </w:rPr>
              <w:t>trustex_passw</w:t>
            </w:r>
            <w:proofErr w:type="spellEnd"/>
          </w:p>
        </w:tc>
        <w:tc>
          <w:tcPr>
            <w:tcW w:w="1620" w:type="pct"/>
          </w:tcPr>
          <w:p w:rsidR="00D42D6E" w:rsidRDefault="00D42D6E" w:rsidP="00E57C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Etrustex</w:t>
            </w:r>
            <w:proofErr w:type="spellEnd"/>
            <w:r>
              <w:rPr>
                <w:sz w:val="18"/>
                <w:szCs w:val="18"/>
              </w:rPr>
              <w:t xml:space="preserve"> database</w:t>
            </w:r>
          </w:p>
          <w:p w:rsidR="00D42D6E" w:rsidRDefault="00D42D6E" w:rsidP="00E57C93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jdbc:mysql</w:t>
            </w:r>
            <w:proofErr w:type="spellEnd"/>
            <w:r w:rsidRPr="008C0319">
              <w:rPr>
                <w:sz w:val="18"/>
                <w:szCs w:val="18"/>
              </w:rPr>
              <w:t>//192.168.56.11:3306/?user=</w:t>
            </w:r>
            <w:r>
              <w:t xml:space="preserve"> </w:t>
            </w:r>
            <w:proofErr w:type="spellStart"/>
            <w:r w:rsidRPr="00E57C93">
              <w:rPr>
                <w:sz w:val="18"/>
                <w:szCs w:val="18"/>
              </w:rPr>
              <w:t>trustex_user</w:t>
            </w:r>
            <w:r w:rsidRPr="008C0319">
              <w:rPr>
                <w:sz w:val="18"/>
                <w:szCs w:val="18"/>
              </w:rPr>
              <w:t>&amp;password</w:t>
            </w:r>
            <w:proofErr w:type="spellEnd"/>
            <w:r w:rsidRPr="008C0319">
              <w:rPr>
                <w:sz w:val="18"/>
                <w:szCs w:val="18"/>
              </w:rPr>
              <w:t>=</w:t>
            </w:r>
            <w:proofErr w:type="spellStart"/>
            <w:r w:rsidRPr="00E57C93">
              <w:rPr>
                <w:sz w:val="18"/>
                <w:szCs w:val="18"/>
              </w:rPr>
              <w:t>trustex_passw</w:t>
            </w:r>
            <w:proofErr w:type="spellEnd"/>
          </w:p>
          <w:p w:rsidR="00D42D6E" w:rsidRPr="00EC6C5E" w:rsidRDefault="00D42D6E" w:rsidP="00E57C93">
            <w:pPr>
              <w:rPr>
                <w:sz w:val="18"/>
                <w:szCs w:val="18"/>
                <w:lang w:val="nb-NO"/>
              </w:rPr>
            </w:pPr>
            <w:proofErr w:type="spellStart"/>
            <w:r w:rsidRPr="00EC6C5E">
              <w:rPr>
                <w:sz w:val="18"/>
                <w:szCs w:val="18"/>
                <w:lang w:val="nb-NO"/>
              </w:rPr>
              <w:t>root</w:t>
            </w:r>
            <w:proofErr w:type="spellEnd"/>
            <w:r w:rsidRPr="00EC6C5E">
              <w:rPr>
                <w:sz w:val="18"/>
                <w:szCs w:val="18"/>
                <w:lang w:val="nb-NO"/>
              </w:rPr>
              <w:t xml:space="preserve"> </w:t>
            </w:r>
            <w:proofErr w:type="spellStart"/>
            <w:r w:rsidRPr="00EC6C5E">
              <w:rPr>
                <w:sz w:val="18"/>
                <w:szCs w:val="18"/>
                <w:lang w:val="nb-NO"/>
              </w:rPr>
              <w:t>password</w:t>
            </w:r>
            <w:proofErr w:type="spellEnd"/>
            <w:r w:rsidRPr="00EC6C5E">
              <w:rPr>
                <w:sz w:val="18"/>
                <w:szCs w:val="18"/>
                <w:lang w:val="nb-NO"/>
              </w:rPr>
              <w:t xml:space="preserve"> for </w:t>
            </w:r>
            <w:proofErr w:type="gramStart"/>
            <w:r w:rsidRPr="00EC6C5E">
              <w:rPr>
                <w:sz w:val="18"/>
                <w:szCs w:val="18"/>
                <w:lang w:val="nb-NO"/>
              </w:rPr>
              <w:t>MySQL :</w:t>
            </w:r>
            <w:proofErr w:type="gramEnd"/>
            <w:r w:rsidRPr="00EC6C5E">
              <w:rPr>
                <w:sz w:val="18"/>
                <w:szCs w:val="18"/>
                <w:lang w:val="nb-NO"/>
              </w:rPr>
              <w:t xml:space="preserve"> </w:t>
            </w:r>
            <w:proofErr w:type="spellStart"/>
            <w:r w:rsidRPr="00EC6C5E">
              <w:rPr>
                <w:sz w:val="18"/>
                <w:szCs w:val="18"/>
                <w:lang w:val="nb-NO"/>
              </w:rPr>
              <w:t>adminuser</w:t>
            </w:r>
            <w:proofErr w:type="spellEnd"/>
          </w:p>
        </w:tc>
        <w:tc>
          <w:tcPr>
            <w:tcW w:w="1431" w:type="pct"/>
          </w:tcPr>
          <w:p w:rsidR="00D42D6E" w:rsidRPr="00D42D6E" w:rsidRDefault="00D42D6E" w:rsidP="003E79C1">
            <w:pPr>
              <w:rPr>
                <w:sz w:val="18"/>
                <w:szCs w:val="18"/>
                <w:lang w:val="nb-NO"/>
              </w:rPr>
            </w:pPr>
            <w:proofErr w:type="spellStart"/>
            <w:r w:rsidRPr="00D42D6E">
              <w:rPr>
                <w:sz w:val="18"/>
                <w:szCs w:val="18"/>
                <w:lang w:val="nb-NO"/>
              </w:rPr>
              <w:t>Etrustex</w:t>
            </w:r>
            <w:proofErr w:type="spellEnd"/>
            <w:r w:rsidRPr="00D42D6E">
              <w:rPr>
                <w:sz w:val="18"/>
                <w:szCs w:val="18"/>
                <w:lang w:val="nb-NO"/>
              </w:rPr>
              <w:t xml:space="preserve"> database</w:t>
            </w:r>
          </w:p>
          <w:p w:rsidR="00D42D6E" w:rsidRPr="00D42D6E" w:rsidRDefault="00D42D6E" w:rsidP="003E79C1">
            <w:pPr>
              <w:rPr>
                <w:sz w:val="18"/>
                <w:szCs w:val="18"/>
                <w:lang w:val="nb-NO"/>
              </w:rPr>
            </w:pPr>
            <w:proofErr w:type="spellStart"/>
            <w:r w:rsidRPr="00D42D6E">
              <w:rPr>
                <w:sz w:val="18"/>
                <w:szCs w:val="18"/>
                <w:lang w:val="nb-NO"/>
              </w:rPr>
              <w:t>jdbc:mysql</w:t>
            </w:r>
            <w:proofErr w:type="spellEnd"/>
            <w:proofErr w:type="gramStart"/>
            <w:r w:rsidRPr="00D42D6E">
              <w:rPr>
                <w:sz w:val="18"/>
                <w:szCs w:val="18"/>
                <w:lang w:val="nb-NO"/>
              </w:rPr>
              <w:t>//</w:t>
            </w:r>
            <w:proofErr w:type="gramEnd"/>
            <w:r w:rsidRPr="00322185">
              <w:rPr>
                <w:sz w:val="18"/>
                <w:szCs w:val="18"/>
                <w:lang w:val="nb-NO"/>
              </w:rPr>
              <w:t xml:space="preserve"> I.J.K.L:4406</w:t>
            </w:r>
            <w:r w:rsidRPr="00D42D6E">
              <w:rPr>
                <w:sz w:val="18"/>
                <w:szCs w:val="18"/>
                <w:lang w:val="nb-NO"/>
              </w:rPr>
              <w:t>/?</w:t>
            </w:r>
            <w:proofErr w:type="spellStart"/>
            <w:r w:rsidRPr="00D42D6E">
              <w:rPr>
                <w:sz w:val="18"/>
                <w:szCs w:val="18"/>
                <w:lang w:val="nb-NO"/>
              </w:rPr>
              <w:t>user</w:t>
            </w:r>
            <w:proofErr w:type="spellEnd"/>
            <w:r w:rsidRPr="00D42D6E">
              <w:rPr>
                <w:sz w:val="18"/>
                <w:szCs w:val="18"/>
                <w:lang w:val="nb-NO"/>
              </w:rPr>
              <w:t>=</w:t>
            </w:r>
            <w:r w:rsidRPr="00D42D6E">
              <w:rPr>
                <w:lang w:val="nb-NO"/>
              </w:rPr>
              <w:t xml:space="preserve"> </w:t>
            </w:r>
            <w:proofErr w:type="spellStart"/>
            <w:r w:rsidRPr="00D42D6E">
              <w:rPr>
                <w:sz w:val="18"/>
                <w:szCs w:val="18"/>
                <w:lang w:val="nb-NO"/>
              </w:rPr>
              <w:t>trustex_user&amp;password</w:t>
            </w:r>
            <w:proofErr w:type="spellEnd"/>
            <w:r w:rsidRPr="00D42D6E">
              <w:rPr>
                <w:sz w:val="18"/>
                <w:szCs w:val="18"/>
                <w:lang w:val="nb-NO"/>
              </w:rPr>
              <w:t>=</w:t>
            </w:r>
            <w:proofErr w:type="spellStart"/>
            <w:r w:rsidRPr="00D42D6E">
              <w:rPr>
                <w:sz w:val="18"/>
                <w:szCs w:val="18"/>
                <w:lang w:val="nb-NO"/>
              </w:rPr>
              <w:t>trustex_passw</w:t>
            </w:r>
            <w:proofErr w:type="spellEnd"/>
          </w:p>
          <w:p w:rsidR="00D42D6E" w:rsidRPr="00EC6C5E" w:rsidRDefault="00D42D6E" w:rsidP="003E79C1">
            <w:pPr>
              <w:rPr>
                <w:sz w:val="18"/>
                <w:szCs w:val="18"/>
                <w:lang w:val="nb-NO"/>
              </w:rPr>
            </w:pPr>
            <w:proofErr w:type="spellStart"/>
            <w:r w:rsidRPr="00EC6C5E">
              <w:rPr>
                <w:sz w:val="18"/>
                <w:szCs w:val="18"/>
                <w:lang w:val="nb-NO"/>
              </w:rPr>
              <w:t>root</w:t>
            </w:r>
            <w:proofErr w:type="spellEnd"/>
            <w:r w:rsidRPr="00EC6C5E">
              <w:rPr>
                <w:sz w:val="18"/>
                <w:szCs w:val="18"/>
                <w:lang w:val="nb-NO"/>
              </w:rPr>
              <w:t xml:space="preserve"> </w:t>
            </w:r>
            <w:proofErr w:type="spellStart"/>
            <w:r w:rsidRPr="00EC6C5E">
              <w:rPr>
                <w:sz w:val="18"/>
                <w:szCs w:val="18"/>
                <w:lang w:val="nb-NO"/>
              </w:rPr>
              <w:t>password</w:t>
            </w:r>
            <w:proofErr w:type="spellEnd"/>
            <w:r w:rsidRPr="00EC6C5E">
              <w:rPr>
                <w:sz w:val="18"/>
                <w:szCs w:val="18"/>
                <w:lang w:val="nb-NO"/>
              </w:rPr>
              <w:t xml:space="preserve"> for </w:t>
            </w:r>
            <w:proofErr w:type="gramStart"/>
            <w:r w:rsidRPr="00EC6C5E">
              <w:rPr>
                <w:sz w:val="18"/>
                <w:szCs w:val="18"/>
                <w:lang w:val="nb-NO"/>
              </w:rPr>
              <w:t>MySQL :</w:t>
            </w:r>
            <w:proofErr w:type="gramEnd"/>
            <w:r w:rsidRPr="00EC6C5E">
              <w:rPr>
                <w:sz w:val="18"/>
                <w:szCs w:val="18"/>
                <w:lang w:val="nb-NO"/>
              </w:rPr>
              <w:t xml:space="preserve"> </w:t>
            </w:r>
            <w:proofErr w:type="spellStart"/>
            <w:r w:rsidRPr="00EC6C5E">
              <w:rPr>
                <w:sz w:val="18"/>
                <w:szCs w:val="18"/>
                <w:lang w:val="nb-NO"/>
              </w:rPr>
              <w:t>adminuser</w:t>
            </w:r>
            <w:proofErr w:type="spellEnd"/>
          </w:p>
        </w:tc>
        <w:tc>
          <w:tcPr>
            <w:tcW w:w="83" w:type="pct"/>
          </w:tcPr>
          <w:p w:rsidR="00D42D6E" w:rsidRPr="00D42D6E" w:rsidRDefault="00D42D6E" w:rsidP="00E57C93">
            <w:pPr>
              <w:rPr>
                <w:sz w:val="18"/>
                <w:szCs w:val="18"/>
                <w:lang w:val="nb-NO"/>
              </w:rPr>
            </w:pPr>
          </w:p>
        </w:tc>
      </w:tr>
      <w:tr w:rsidR="00D42D6E" w:rsidRPr="008C0319" w:rsidTr="007807A2">
        <w:trPr>
          <w:trHeight w:val="775"/>
        </w:trPr>
        <w:tc>
          <w:tcPr>
            <w:tcW w:w="686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1181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</w:tcPr>
          <w:p w:rsidR="00D42D6E" w:rsidRPr="008C0319" w:rsidRDefault="00D42D6E" w:rsidP="008C031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Username: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</w:p>
        </w:tc>
        <w:tc>
          <w:tcPr>
            <w:tcW w:w="1431" w:type="pct"/>
          </w:tcPr>
          <w:p w:rsidR="00D42D6E" w:rsidRPr="008C0319" w:rsidRDefault="00D42D6E" w:rsidP="003E79C1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Username: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</w:p>
        </w:tc>
        <w:tc>
          <w:tcPr>
            <w:tcW w:w="83" w:type="pct"/>
          </w:tcPr>
          <w:p w:rsidR="00D42D6E" w:rsidRPr="008C0319" w:rsidRDefault="00D42D6E" w:rsidP="008C0319">
            <w:pPr>
              <w:rPr>
                <w:sz w:val="18"/>
                <w:szCs w:val="18"/>
              </w:rPr>
            </w:pPr>
          </w:p>
        </w:tc>
      </w:tr>
    </w:tbl>
    <w:p w:rsidR="00A12BF4" w:rsidRPr="008C0319" w:rsidRDefault="00A12BF4" w:rsidP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sectPr w:rsidR="00A12BF4" w:rsidRPr="008C0319" w:rsidSect="00D42D6E">
      <w:pgSz w:w="16840" w:h="11907" w:orient="landscape" w:code="9"/>
      <w:pgMar w:top="1417" w:right="1417" w:bottom="1417" w:left="1417" w:header="601" w:footer="1077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10B" w:rsidRDefault="0007310B" w:rsidP="00A12BF4">
      <w:pPr>
        <w:spacing w:after="0"/>
      </w:pPr>
      <w:r>
        <w:separator/>
      </w:r>
    </w:p>
  </w:endnote>
  <w:endnote w:type="continuationSeparator" w:id="0">
    <w:p w:rsidR="0007310B" w:rsidRDefault="0007310B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C1" w:rsidRDefault="003E79C1">
    <w:pPr>
      <w:pStyle w:val="Footer"/>
      <w:rPr>
        <w:sz w:val="24"/>
        <w:szCs w:val="24"/>
      </w:rPr>
    </w:pPr>
  </w:p>
  <w:p w:rsidR="003E79C1" w:rsidRDefault="003E79C1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3E79C1" w:rsidRDefault="003E79C1">
    <w:pPr>
      <w:pStyle w:val="Footer"/>
      <w:rPr>
        <w:sz w:val="12"/>
        <w:szCs w:val="12"/>
      </w:rPr>
    </w:pPr>
  </w:p>
  <w:p w:rsidR="003E79C1" w:rsidRDefault="003E79C1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C1" w:rsidRPr="00A12BF4" w:rsidRDefault="003E79C1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8363EA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8363EA">
      <w:rPr>
        <w:rStyle w:val="PageNumber"/>
        <w:lang w:val="en-GB"/>
      </w:rPr>
      <w:t xml:space="preserve">CIPA E-delivery </w:t>
    </w:r>
    <w:proofErr w:type="spellStart"/>
    <w:r w:rsidR="008363EA">
      <w:rPr>
        <w:rStyle w:val="PageNumber"/>
        <w:lang w:val="en-GB"/>
      </w:rPr>
      <w:t>VirtualBox</w:t>
    </w:r>
    <w:proofErr w:type="spellEnd"/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8363EA"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8363EA">
      <w:rPr>
        <w:rStyle w:val="PageNumber"/>
        <w:noProof/>
        <w:snapToGrid w:val="0"/>
        <w:lang w:val="en-GB"/>
      </w:rPr>
      <w:t>13</w:t>
    </w:r>
    <w:r>
      <w:rPr>
        <w:rStyle w:val="PageNumber"/>
        <w:snapToGrid w:val="0"/>
      </w:rPr>
      <w:fldChar w:fldCharType="end"/>
    </w:r>
  </w:p>
  <w:p w:rsidR="003E79C1" w:rsidRPr="003053C7" w:rsidRDefault="003E79C1" w:rsidP="003053C7">
    <w:pPr>
      <w:pStyle w:val="Footer"/>
    </w:pPr>
    <w:bookmarkStart w:id="19" w:name="eltqFooterSection3"/>
    <w:r w:rsidRPr="003053C7">
      <w:t xml:space="preserve">Document Version </w:t>
    </w:r>
    <w:r w:rsidR="0007310B">
      <w:fldChar w:fldCharType="begin"/>
    </w:r>
    <w:r w:rsidR="0007310B">
      <w:instrText xml:space="preserve"> DOCPROPERTY "Version"  \* MERGEFORMAT </w:instrText>
    </w:r>
    <w:r w:rsidR="0007310B">
      <w:fldChar w:fldCharType="separate"/>
    </w:r>
    <w:r w:rsidR="008363EA">
      <w:t>1</w:t>
    </w:r>
    <w:r w:rsidR="0007310B">
      <w:fldChar w:fldCharType="end"/>
    </w:r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8363EA">
      <w:t>01</w:t>
    </w:r>
    <w:r w:rsidRPr="003053C7">
      <w:fldChar w:fldCharType="end"/>
    </w:r>
    <w:r w:rsidRPr="003053C7">
      <w:t xml:space="preserve"> dated </w:t>
    </w:r>
    <w:bookmarkEnd w:id="19"/>
    <w:r>
      <w:t>23/04/2015</w:t>
    </w:r>
  </w:p>
  <w:p w:rsidR="003E79C1" w:rsidRDefault="003E7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10B" w:rsidRDefault="0007310B" w:rsidP="00A12BF4">
      <w:pPr>
        <w:spacing w:after="0"/>
      </w:pPr>
      <w:r>
        <w:separator/>
      </w:r>
    </w:p>
  </w:footnote>
  <w:footnote w:type="continuationSeparator" w:id="0">
    <w:p w:rsidR="0007310B" w:rsidRDefault="0007310B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9C1" w:rsidRDefault="003E79C1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6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7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8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0">
    <w:nsid w:val="1FB05E72"/>
    <w:multiLevelType w:val="hybridMultilevel"/>
    <w:tmpl w:val="FFE22690"/>
    <w:lvl w:ilvl="0" w:tplc="4F56137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3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4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5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6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7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0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1">
    <w:nsid w:val="4415255A"/>
    <w:multiLevelType w:val="hybridMultilevel"/>
    <w:tmpl w:val="BFEEA7A4"/>
    <w:lvl w:ilvl="0" w:tplc="4F5613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3">
    <w:nsid w:val="51CB1BF6"/>
    <w:multiLevelType w:val="hybridMultilevel"/>
    <w:tmpl w:val="82B0357C"/>
    <w:lvl w:ilvl="0" w:tplc="4F56137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5">
    <w:nsid w:val="63172650"/>
    <w:multiLevelType w:val="hybridMultilevel"/>
    <w:tmpl w:val="40AEDE86"/>
    <w:lvl w:ilvl="0" w:tplc="4F56137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9">
    <w:nsid w:val="77276E15"/>
    <w:multiLevelType w:val="hybridMultilevel"/>
    <w:tmpl w:val="E74850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2"/>
  </w:num>
  <w:num w:numId="5">
    <w:abstractNumId w:val="30"/>
  </w:num>
  <w:num w:numId="6">
    <w:abstractNumId w:val="4"/>
  </w:num>
  <w:num w:numId="7">
    <w:abstractNumId w:val="18"/>
  </w:num>
  <w:num w:numId="8">
    <w:abstractNumId w:val="8"/>
  </w:num>
  <w:num w:numId="9">
    <w:abstractNumId w:val="3"/>
  </w:num>
  <w:num w:numId="10">
    <w:abstractNumId w:val="26"/>
  </w:num>
  <w:num w:numId="11">
    <w:abstractNumId w:val="17"/>
  </w:num>
  <w:num w:numId="12">
    <w:abstractNumId w:val="22"/>
  </w:num>
  <w:num w:numId="13">
    <w:abstractNumId w:val="9"/>
  </w:num>
  <w:num w:numId="14">
    <w:abstractNumId w:val="14"/>
  </w:num>
  <w:num w:numId="15">
    <w:abstractNumId w:val="13"/>
  </w:num>
  <w:num w:numId="16">
    <w:abstractNumId w:val="1"/>
  </w:num>
  <w:num w:numId="17">
    <w:abstractNumId w:val="0"/>
  </w:num>
  <w:num w:numId="18">
    <w:abstractNumId w:val="23"/>
  </w:num>
  <w:num w:numId="19">
    <w:abstractNumId w:val="21"/>
  </w:num>
  <w:num w:numId="20">
    <w:abstractNumId w:val="10"/>
  </w:num>
  <w:num w:numId="21">
    <w:abstractNumId w:val="25"/>
  </w:num>
  <w:num w:numId="22">
    <w:abstractNumId w:val="29"/>
  </w:num>
  <w:num w:numId="23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1CA1"/>
    <w:rsid w:val="00003E16"/>
    <w:rsid w:val="00022552"/>
    <w:rsid w:val="0007310B"/>
    <w:rsid w:val="000805D2"/>
    <w:rsid w:val="00083AC4"/>
    <w:rsid w:val="000B0863"/>
    <w:rsid w:val="000C4848"/>
    <w:rsid w:val="000D4D18"/>
    <w:rsid w:val="00100BBF"/>
    <w:rsid w:val="001207C3"/>
    <w:rsid w:val="0012700A"/>
    <w:rsid w:val="00130E49"/>
    <w:rsid w:val="00137634"/>
    <w:rsid w:val="00157C53"/>
    <w:rsid w:val="00166680"/>
    <w:rsid w:val="00166875"/>
    <w:rsid w:val="00177BA3"/>
    <w:rsid w:val="0018018D"/>
    <w:rsid w:val="001F244A"/>
    <w:rsid w:val="00213ED3"/>
    <w:rsid w:val="002321B6"/>
    <w:rsid w:val="002360F7"/>
    <w:rsid w:val="002512A1"/>
    <w:rsid w:val="00270EAA"/>
    <w:rsid w:val="002800BE"/>
    <w:rsid w:val="00287515"/>
    <w:rsid w:val="0029716B"/>
    <w:rsid w:val="002A0DCE"/>
    <w:rsid w:val="002B4D82"/>
    <w:rsid w:val="002B72D9"/>
    <w:rsid w:val="00302D24"/>
    <w:rsid w:val="003053C7"/>
    <w:rsid w:val="00322185"/>
    <w:rsid w:val="003511C5"/>
    <w:rsid w:val="00363CF1"/>
    <w:rsid w:val="00365832"/>
    <w:rsid w:val="00372524"/>
    <w:rsid w:val="003762CC"/>
    <w:rsid w:val="00387D1A"/>
    <w:rsid w:val="00394DFE"/>
    <w:rsid w:val="003B478A"/>
    <w:rsid w:val="003C43B5"/>
    <w:rsid w:val="003D74E5"/>
    <w:rsid w:val="003E4BE8"/>
    <w:rsid w:val="003E79C1"/>
    <w:rsid w:val="003F5A99"/>
    <w:rsid w:val="00407BB0"/>
    <w:rsid w:val="004149E8"/>
    <w:rsid w:val="00427775"/>
    <w:rsid w:val="004315D2"/>
    <w:rsid w:val="00437558"/>
    <w:rsid w:val="004403CC"/>
    <w:rsid w:val="004410FA"/>
    <w:rsid w:val="004437A1"/>
    <w:rsid w:val="00450B1E"/>
    <w:rsid w:val="00456D5F"/>
    <w:rsid w:val="004657DF"/>
    <w:rsid w:val="00473EF5"/>
    <w:rsid w:val="00480627"/>
    <w:rsid w:val="00493139"/>
    <w:rsid w:val="0049566E"/>
    <w:rsid w:val="004A6181"/>
    <w:rsid w:val="004B583A"/>
    <w:rsid w:val="004D04CF"/>
    <w:rsid w:val="004D309F"/>
    <w:rsid w:val="004E5867"/>
    <w:rsid w:val="0051058D"/>
    <w:rsid w:val="00514E76"/>
    <w:rsid w:val="00523994"/>
    <w:rsid w:val="005346E6"/>
    <w:rsid w:val="00570247"/>
    <w:rsid w:val="005A68F2"/>
    <w:rsid w:val="005B067D"/>
    <w:rsid w:val="005B7F2F"/>
    <w:rsid w:val="005C0CD6"/>
    <w:rsid w:val="005D04DA"/>
    <w:rsid w:val="005F4D64"/>
    <w:rsid w:val="00603D7C"/>
    <w:rsid w:val="00611FDC"/>
    <w:rsid w:val="006319CB"/>
    <w:rsid w:val="00634228"/>
    <w:rsid w:val="006453F3"/>
    <w:rsid w:val="0066338A"/>
    <w:rsid w:val="006709C0"/>
    <w:rsid w:val="0067662F"/>
    <w:rsid w:val="00677146"/>
    <w:rsid w:val="006879A4"/>
    <w:rsid w:val="006A0976"/>
    <w:rsid w:val="006C1F04"/>
    <w:rsid w:val="006C303A"/>
    <w:rsid w:val="006D51D0"/>
    <w:rsid w:val="006F1BC4"/>
    <w:rsid w:val="006F468F"/>
    <w:rsid w:val="006F563A"/>
    <w:rsid w:val="006F6C63"/>
    <w:rsid w:val="00704C90"/>
    <w:rsid w:val="00710CCE"/>
    <w:rsid w:val="00731ED9"/>
    <w:rsid w:val="007459C4"/>
    <w:rsid w:val="007775BA"/>
    <w:rsid w:val="007807A2"/>
    <w:rsid w:val="007A564E"/>
    <w:rsid w:val="007B015E"/>
    <w:rsid w:val="007B0CB8"/>
    <w:rsid w:val="007B1BB8"/>
    <w:rsid w:val="007C07E5"/>
    <w:rsid w:val="007E10C2"/>
    <w:rsid w:val="007E454E"/>
    <w:rsid w:val="007E5F04"/>
    <w:rsid w:val="00800A31"/>
    <w:rsid w:val="00831DFA"/>
    <w:rsid w:val="008363EA"/>
    <w:rsid w:val="00837B10"/>
    <w:rsid w:val="00844936"/>
    <w:rsid w:val="00847DB7"/>
    <w:rsid w:val="00852582"/>
    <w:rsid w:val="008745D4"/>
    <w:rsid w:val="008821A9"/>
    <w:rsid w:val="00882636"/>
    <w:rsid w:val="008906AC"/>
    <w:rsid w:val="00894164"/>
    <w:rsid w:val="008B157D"/>
    <w:rsid w:val="008C0319"/>
    <w:rsid w:val="00903077"/>
    <w:rsid w:val="009061DC"/>
    <w:rsid w:val="00974477"/>
    <w:rsid w:val="009772D4"/>
    <w:rsid w:val="0098286F"/>
    <w:rsid w:val="009849D8"/>
    <w:rsid w:val="00994DCA"/>
    <w:rsid w:val="00995CA2"/>
    <w:rsid w:val="009C6D41"/>
    <w:rsid w:val="009D0A8F"/>
    <w:rsid w:val="009E1831"/>
    <w:rsid w:val="009F61D4"/>
    <w:rsid w:val="00A1031D"/>
    <w:rsid w:val="00A12BF4"/>
    <w:rsid w:val="00A35F01"/>
    <w:rsid w:val="00A64325"/>
    <w:rsid w:val="00A66B1E"/>
    <w:rsid w:val="00A800F0"/>
    <w:rsid w:val="00A8607E"/>
    <w:rsid w:val="00AB160E"/>
    <w:rsid w:val="00AB6C26"/>
    <w:rsid w:val="00AE4037"/>
    <w:rsid w:val="00B0418D"/>
    <w:rsid w:val="00B457AD"/>
    <w:rsid w:val="00B46F89"/>
    <w:rsid w:val="00B61430"/>
    <w:rsid w:val="00B66B5D"/>
    <w:rsid w:val="00B739D7"/>
    <w:rsid w:val="00B971B4"/>
    <w:rsid w:val="00BA5767"/>
    <w:rsid w:val="00BB6D96"/>
    <w:rsid w:val="00BC56B5"/>
    <w:rsid w:val="00BD2507"/>
    <w:rsid w:val="00BD6E33"/>
    <w:rsid w:val="00BE1A6A"/>
    <w:rsid w:val="00BE4DCB"/>
    <w:rsid w:val="00BF6D99"/>
    <w:rsid w:val="00C413FA"/>
    <w:rsid w:val="00C50364"/>
    <w:rsid w:val="00C52BF2"/>
    <w:rsid w:val="00C620F0"/>
    <w:rsid w:val="00C63EDF"/>
    <w:rsid w:val="00C75BCB"/>
    <w:rsid w:val="00C76DFD"/>
    <w:rsid w:val="00C81446"/>
    <w:rsid w:val="00C815FC"/>
    <w:rsid w:val="00C81FE5"/>
    <w:rsid w:val="00C923AD"/>
    <w:rsid w:val="00C9437A"/>
    <w:rsid w:val="00CB4A32"/>
    <w:rsid w:val="00CC1996"/>
    <w:rsid w:val="00CC550D"/>
    <w:rsid w:val="00D11B49"/>
    <w:rsid w:val="00D14510"/>
    <w:rsid w:val="00D42D6E"/>
    <w:rsid w:val="00D51376"/>
    <w:rsid w:val="00D60F0B"/>
    <w:rsid w:val="00D66578"/>
    <w:rsid w:val="00D7474C"/>
    <w:rsid w:val="00DC6775"/>
    <w:rsid w:val="00DD3249"/>
    <w:rsid w:val="00DE297D"/>
    <w:rsid w:val="00DF53C4"/>
    <w:rsid w:val="00E10E69"/>
    <w:rsid w:val="00E175C8"/>
    <w:rsid w:val="00E26447"/>
    <w:rsid w:val="00E379CA"/>
    <w:rsid w:val="00E46C34"/>
    <w:rsid w:val="00E46E7A"/>
    <w:rsid w:val="00E57C93"/>
    <w:rsid w:val="00E62194"/>
    <w:rsid w:val="00E62DB0"/>
    <w:rsid w:val="00E93CA2"/>
    <w:rsid w:val="00EB2B03"/>
    <w:rsid w:val="00EC1136"/>
    <w:rsid w:val="00EC6C5E"/>
    <w:rsid w:val="00ED3206"/>
    <w:rsid w:val="00ED5B20"/>
    <w:rsid w:val="00EF3C13"/>
    <w:rsid w:val="00F07BD7"/>
    <w:rsid w:val="00F33708"/>
    <w:rsid w:val="00F61318"/>
    <w:rsid w:val="00F64EEE"/>
    <w:rsid w:val="00F72191"/>
    <w:rsid w:val="00F763FB"/>
    <w:rsid w:val="00F83888"/>
    <w:rsid w:val="00FA1261"/>
    <w:rsid w:val="00FC5089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5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5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5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5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11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4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1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2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8"/>
      </w:numPr>
    </w:pPr>
  </w:style>
  <w:style w:type="paragraph" w:styleId="ListNumber3">
    <w:name w:val="List Number 3"/>
    <w:basedOn w:val="Text3"/>
    <w:pPr>
      <w:numPr>
        <w:numId w:val="9"/>
      </w:numPr>
    </w:pPr>
  </w:style>
  <w:style w:type="paragraph" w:styleId="ListNumber4">
    <w:name w:val="List Number 4"/>
    <w:basedOn w:val="Text4"/>
    <w:pPr>
      <w:numPr>
        <w:numId w:val="10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3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12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14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13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15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16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6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6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6"/>
      </w:numPr>
    </w:pPr>
  </w:style>
  <w:style w:type="paragraph" w:customStyle="1" w:styleId="ListNumber1">
    <w:name w:val="List Number 1"/>
    <w:basedOn w:val="Text1"/>
    <w:pPr>
      <w:numPr>
        <w:numId w:val="7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7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7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7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8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8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8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9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9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9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0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0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0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437A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F5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5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5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5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5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11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4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1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2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8"/>
      </w:numPr>
    </w:pPr>
  </w:style>
  <w:style w:type="paragraph" w:styleId="ListNumber3">
    <w:name w:val="List Number 3"/>
    <w:basedOn w:val="Text3"/>
    <w:pPr>
      <w:numPr>
        <w:numId w:val="9"/>
      </w:numPr>
    </w:pPr>
  </w:style>
  <w:style w:type="paragraph" w:styleId="ListNumber4">
    <w:name w:val="List Number 4"/>
    <w:basedOn w:val="Text4"/>
    <w:pPr>
      <w:numPr>
        <w:numId w:val="10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uiPriority w:val="39"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3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12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14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13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15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16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6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6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6"/>
      </w:numPr>
    </w:pPr>
  </w:style>
  <w:style w:type="paragraph" w:customStyle="1" w:styleId="ListNumber1">
    <w:name w:val="List Number 1"/>
    <w:basedOn w:val="Text1"/>
    <w:pPr>
      <w:numPr>
        <w:numId w:val="7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7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7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7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8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8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8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9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9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9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0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0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0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437A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F5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file:///U:\COMMON\CIPASHARE\cipa-edelivery-distribution-3.0.0-bris.zip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://I.J.K.L:8080/connector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7.png"/><Relationship Id="rId42" Type="http://schemas.openxmlformats.org/officeDocument/2006/relationships/hyperlink" Target="%20http://I.J.K.L:8080/connector-admin%20" TargetMode="External"/><Relationship Id="rId47" Type="http://schemas.openxmlformats.org/officeDocument/2006/relationships/hyperlink" Target="http://192.168.56.11:8080/browser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dev.mysql.com/downloads/windows/installer/5.6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hyperlink" Target="http://192.168.56.11:8080/connector" TargetMode="External"/><Relationship Id="rId46" Type="http://schemas.openxmlformats.org/officeDocument/2006/relationships/hyperlink" Target="http://localhost:8080/brow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rtualbox.org/wiki/Downloads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hyperlink" Target="http://192.168.56.11:8080/connector-adm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hyperlink" Target="http://localhost:8080/connector" TargetMode="External"/><Relationship Id="rId40" Type="http://schemas.openxmlformats.org/officeDocument/2006/relationships/hyperlink" Target="http://localhost:8080/connector-admin" TargetMode="External"/><Relationship Id="rId45" Type="http://schemas.openxmlformats.org/officeDocument/2006/relationships/hyperlink" Target="%20http://I.J.K.L:8080/domib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racle.com/technetwork/java/javase/downloads/jce-7-download-432124.html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192.168.56.11:8080/browser/?sort=1&amp;editfile=%2Fhome%2Fadminuser%2Fcipa-edelivery-distribution%2Fstandalone%2Fconfiguration%2Fstandalone.xml" TargetMode="External"/><Relationship Id="rId36" Type="http://schemas.openxmlformats.org/officeDocument/2006/relationships/footer" Target="footer2.xml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hyperlink" Target="http://192.168.56.11:8080/domibu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hyperlink" Target="http://192.168.56.11:8080/browser/?sort=1&amp;editfile=%2Fhome%2Fadminuser%2Fcipa-edelivery-distribution%2Fmodules%2Feu%2Feuropa%2Fec%2Fcipa%2Fconfiguration%2Fmain%2Fdomibus%2Fpmodes%2Fpartner.pmodes.xm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://localhost:8080/domibus" TargetMode="External"/><Relationship Id="rId48" Type="http://schemas.openxmlformats.org/officeDocument/2006/relationships/hyperlink" Target="%20http://I.J.K.L:8080/browser" TargetMode="Externa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6D2D5-AF56-44F6-ABC4-7F390958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3074</TotalTime>
  <Pages>1</Pages>
  <Words>1639</Words>
  <Characters>9345</Characters>
  <Application>Microsoft Office Word</Application>
  <DocSecurity>0</DocSecurity>
  <PresentationFormat>Microsoft Word 14.0</PresentationFormat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10963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FERIAL Adrien (DIGIT-EXT)</cp:lastModifiedBy>
  <cp:revision>125</cp:revision>
  <cp:lastPrinted>2015-04-24T14:53:00Z</cp:lastPrinted>
  <dcterms:created xsi:type="dcterms:W3CDTF">2015-02-03T09:47:00Z</dcterms:created>
  <dcterms:modified xsi:type="dcterms:W3CDTF">2015-04-24T14:54:00Z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40001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